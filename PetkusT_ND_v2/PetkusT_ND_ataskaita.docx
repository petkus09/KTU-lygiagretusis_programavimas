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F24" w:rsidRDefault="00540386">
      <w:pPr>
        <w:pStyle w:val="NoSpacing"/>
      </w:pPr>
      <w:r>
        <w:t>Tautvydas Petkus</w:t>
      </w:r>
    </w:p>
    <w:p w:rsidR="004B5F24" w:rsidRDefault="00540386">
      <w:pPr>
        <w:pStyle w:val="NoSpacing"/>
      </w:pPr>
      <w:r>
        <w:t>Kauno Technologijos Universitetas</w:t>
      </w:r>
    </w:p>
    <w:p w:rsidR="004B5F24" w:rsidRDefault="00230E29">
      <w:pPr>
        <w:pStyle w:val="NoSpacing"/>
      </w:pPr>
      <w:r>
        <w:t>IFF-1</w:t>
      </w:r>
    </w:p>
    <w:p w:rsidR="004B5F24" w:rsidRDefault="00CC28D0">
      <w:pPr>
        <w:pStyle w:val="NoSpacing"/>
      </w:pPr>
      <w:sdt>
        <w:sdtPr>
          <w:id w:val="-1529175160"/>
          <w:placeholder>
            <w:docPart w:val="6E99D4ED23DE481493FFB053DDFC8DF0"/>
          </w:placeholder>
          <w:date>
            <w:dateFormat w:val="d MMMM yyyy"/>
            <w:lid w:val="en-US"/>
            <w:storeMappedDataAs w:val="dateTime"/>
            <w:calendar w:val="gregorian"/>
          </w:date>
        </w:sdtPr>
        <w:sdtEndPr/>
        <w:sdtContent>
          <w:r w:rsidR="00230E29">
            <w:t>2013</w:t>
          </w:r>
        </w:sdtContent>
      </w:sdt>
      <w:r w:rsidR="00230E29">
        <w:t>-12-14</w:t>
      </w:r>
    </w:p>
    <w:p w:rsidR="00230E29" w:rsidRDefault="00230E29">
      <w:pPr>
        <w:pStyle w:val="NoSpacing"/>
      </w:pPr>
    </w:p>
    <w:p w:rsidR="00230E29" w:rsidRDefault="00230E29">
      <w:pPr>
        <w:pStyle w:val="NoSpacing"/>
      </w:pPr>
    </w:p>
    <w:p w:rsidR="00230E29" w:rsidRDefault="00230E29">
      <w:pPr>
        <w:pStyle w:val="NoSpacing"/>
      </w:pPr>
    </w:p>
    <w:p w:rsidR="00230E29" w:rsidRDefault="00230E29">
      <w:pPr>
        <w:pStyle w:val="NoSpacing"/>
      </w:pPr>
    </w:p>
    <w:p w:rsidR="004B5F24" w:rsidRPr="00230E29" w:rsidRDefault="00230E29">
      <w:pPr>
        <w:pStyle w:val="Title"/>
        <w:rPr>
          <w:sz w:val="48"/>
          <w:szCs w:val="48"/>
        </w:rPr>
      </w:pPr>
      <w:r w:rsidRPr="00230E29">
        <w:rPr>
          <w:sz w:val="48"/>
          <w:szCs w:val="48"/>
        </w:rPr>
        <w:t xml:space="preserve">Lygiagretaus programavimo Namų darbo ataskaita </w:t>
      </w:r>
      <w:r w:rsidRPr="00230E29">
        <w:rPr>
          <w:sz w:val="48"/>
          <w:szCs w:val="48"/>
        </w:rPr>
        <w:br/>
        <w:t>“Game of Life”</w:t>
      </w:r>
    </w:p>
    <w:p w:rsidR="00230E29" w:rsidRDefault="00230E29">
      <w:pPr>
        <w:suppressAutoHyphens w:val="0"/>
      </w:pPr>
      <w:r>
        <w:br w:type="page"/>
      </w:r>
    </w:p>
    <w:p w:rsidR="00230E29" w:rsidRPr="00230E29" w:rsidRDefault="00230E29" w:rsidP="00230E29"/>
    <w:p w:rsidR="00230E29" w:rsidRDefault="00230E29" w:rsidP="00230E29">
      <w:pPr>
        <w:pStyle w:val="Heading2"/>
      </w:pPr>
      <w:r>
        <w:t>Užduotis</w:t>
      </w:r>
    </w:p>
    <w:p w:rsidR="00230E29" w:rsidRDefault="00230E29" w:rsidP="00230E29">
      <w:r>
        <w:t>Užduoties tikslas – realizuoti matematiko John Horton Conway 1970m. aprašyto ląstelinio automato veikimą ir realizavimą, kai kiekviena algoritmo ląstelė yra lygiagretus procesas. Stebėti algoritmo veikimą ir priimti išvadas apie šio algoritmo racionalumą lygiagrečiuose procesuose bei patvirtinti arba paneigti išvadą, jog šis algoritmas yra racionalus, jeigu yra realizuotas lygiagrečiai</w:t>
      </w:r>
    </w:p>
    <w:p w:rsidR="00230E29" w:rsidRDefault="00230E29" w:rsidP="00230E29">
      <w:pPr>
        <w:suppressAutoHyphens w:val="0"/>
      </w:pPr>
      <w:r>
        <w:br w:type="page"/>
      </w:r>
    </w:p>
    <w:p w:rsidR="00230E29" w:rsidRDefault="00230E29" w:rsidP="00230E29">
      <w:pPr>
        <w:pStyle w:val="Heading2"/>
      </w:pPr>
      <w:r>
        <w:lastRenderedPageBreak/>
        <w:t xml:space="preserve">Užduoties analizė </w:t>
      </w:r>
    </w:p>
    <w:p w:rsidR="00230E29" w:rsidRDefault="00230E29" w:rsidP="00230E29">
      <w:r>
        <w:t>“Game of Life” (gyvenimo žaidimas), yra algoritmas, paremtas tam tikromis taisyklėmis.</w:t>
      </w:r>
    </w:p>
    <w:p w:rsidR="00230E29" w:rsidRDefault="00A750B0" w:rsidP="00230E29">
      <w:pPr>
        <w:ind w:firstLine="0"/>
      </w:pPr>
      <w:r>
        <w:t xml:space="preserve">Algoritme tiriama būtybių populiacijos kaita einant laikui. Kiekvienas matricos taškas yra būtybė, kuri, einant laikui, gali išgyventi, arba mirti. Kiekvieno matricos taško kitimo taisyklės: </w:t>
      </w:r>
    </w:p>
    <w:p w:rsidR="00A750B0" w:rsidRDefault="00A750B0" w:rsidP="00A750B0">
      <w:pPr>
        <w:pStyle w:val="ListParagraph"/>
        <w:numPr>
          <w:ilvl w:val="0"/>
          <w:numId w:val="14"/>
        </w:numPr>
      </w:pPr>
      <w:r>
        <w:t>Jeigu tuščias matricos langelis turi tris kaimynus – jis užsipildo (atsiranda gyvybė)</w:t>
      </w:r>
    </w:p>
    <w:p w:rsidR="00A750B0" w:rsidRDefault="00A750B0" w:rsidP="00A750B0">
      <w:pPr>
        <w:pStyle w:val="ListParagraph"/>
        <w:numPr>
          <w:ilvl w:val="0"/>
          <w:numId w:val="14"/>
        </w:numPr>
      </w:pPr>
      <w:r>
        <w:t>Jeigu pilnas langelis turi vieną arba nei vieno kaimyno gretimais – šis langelis žūsta</w:t>
      </w:r>
    </w:p>
    <w:p w:rsidR="00A750B0" w:rsidRDefault="00A750B0" w:rsidP="00A750B0">
      <w:pPr>
        <w:pStyle w:val="ListParagraph"/>
        <w:numPr>
          <w:ilvl w:val="0"/>
          <w:numId w:val="14"/>
        </w:numPr>
      </w:pPr>
      <w:r>
        <w:t>Jeigu pilnas langelis turi 4 arba daugiau kaimynų gretimais – šis langelis žūsta</w:t>
      </w:r>
    </w:p>
    <w:p w:rsidR="00A750B0" w:rsidRDefault="00A750B0" w:rsidP="00A750B0">
      <w:pPr>
        <w:pStyle w:val="ListParagraph"/>
        <w:numPr>
          <w:ilvl w:val="0"/>
          <w:numId w:val="14"/>
        </w:numPr>
      </w:pPr>
      <w:r>
        <w:t>Jeigu pilnas langelis turi 2 arba 3 kaimynus gretimais – jis išgyvena</w:t>
      </w:r>
    </w:p>
    <w:p w:rsidR="00A750B0" w:rsidRDefault="00A750B0" w:rsidP="00A750B0">
      <w:pPr>
        <w:ind w:firstLine="0"/>
      </w:pPr>
      <w:r>
        <w:t>Šis ciklas yra nesibaigiantis – populiacija gali kisti amžinai. Taip pat gali būti atvejų, kai populiacija kinta cikliškai ir amžinai.</w:t>
      </w:r>
    </w:p>
    <w:p w:rsidR="00A750B0" w:rsidRDefault="00A750B0" w:rsidP="00A750B0">
      <w:pPr>
        <w:ind w:firstLine="0"/>
      </w:pPr>
    </w:p>
    <w:p w:rsidR="00A750B0" w:rsidRDefault="00A750B0" w:rsidP="00A750B0">
      <w:pPr>
        <w:ind w:firstLine="0"/>
      </w:pPr>
      <w:r>
        <w:t>Sprendimo metodas</w:t>
      </w:r>
    </w:p>
    <w:p w:rsidR="00370CBE" w:rsidRDefault="00A750B0">
      <w:r>
        <w:t xml:space="preserve">Šiai užduočiai realizuoti pasirinktos dvi </w:t>
      </w:r>
      <w:r w:rsidR="00370CBE">
        <w:t>platformos algoritmo realizavimui. CUDA ir OpenMP. Užduočiai</w:t>
      </w:r>
      <w:r w:rsidR="00333436">
        <w:t xml:space="preserve"> realizuoti pasirinktos buvo 2</w:t>
      </w:r>
      <w:r w:rsidR="00370CBE">
        <w:t xml:space="preserve"> platformos būtent todėl, jog algoritmus realizavus, būtų galima rezultatus palyginti ir priimti išvadas, kuri platforma yra geriausia. Taip pat, šiam algoritmui reikia kuo didesnio skaičiaus procesų, todėl CUDA ir buvo pasirinkta viena iš technologijų, nes ji palaiko tiek procesų, kiek tų gali palaikyti vaizdo plokštė. Mano darbo kompiuterio vaizdo plokštė: Nvidia GeForce GT 525M 1024MB 900MHz</w:t>
      </w:r>
    </w:p>
    <w:p w:rsidR="00370CBE" w:rsidRDefault="00370CBE" w:rsidP="00370CBE">
      <w:pPr>
        <w:ind w:firstLine="0"/>
      </w:pPr>
      <w:r>
        <w:t>Algoritmo vizualinė dalis bus atlikta naudojant komandinę eilutę. Pati programa bus irgi paleidžiama tiktais sukompiliavus programą ir paleidus per komandinę eilutę. Pradinės algoritmo populiacijos duomenys bus generuojami atsitiktinai. Tiriama duomenų matrica: 50x50.</w:t>
      </w:r>
    </w:p>
    <w:p w:rsidR="00333436" w:rsidRDefault="00333436" w:rsidP="00333436">
      <w:pPr>
        <w:ind w:firstLine="0"/>
        <w:rPr>
          <w:rFonts w:asciiTheme="majorHAnsi" w:eastAsiaTheme="majorEastAsia" w:hAnsiTheme="majorHAnsi" w:cstheme="majorBidi"/>
        </w:rPr>
      </w:pPr>
    </w:p>
    <w:p w:rsidR="00333436" w:rsidRDefault="00333436" w:rsidP="00333436">
      <w:pPr>
        <w:pStyle w:val="Heading2"/>
      </w:pPr>
      <w:r>
        <w:lastRenderedPageBreak/>
        <w:t>Programos aprašymas</w:t>
      </w:r>
    </w:p>
    <w:p w:rsidR="00333436" w:rsidRDefault="00333436" w:rsidP="00333436">
      <w:r>
        <w:t>Kadangi tiek CUDA, tiek OpenMP platformos buvo realizuotos naudojant C, programoje nenaudotos klasių struktūros. Žemiau aprašyti programos metodai su paaiškinimais</w:t>
      </w:r>
    </w:p>
    <w:p w:rsidR="00333436" w:rsidRDefault="00333436" w:rsidP="00333436">
      <w:pPr>
        <w:ind w:firstLine="0"/>
      </w:pPr>
      <w:r>
        <w:t>CUDA:</w:t>
      </w:r>
    </w:p>
    <w:p w:rsidR="00333436" w:rsidRDefault="00333436" w:rsidP="00333436">
      <w:pPr>
        <w:ind w:firstLine="0"/>
        <w:rPr>
          <w:rFonts w:ascii="Consolas" w:hAnsi="Consolas" w:cs="Consolas"/>
          <w:sz w:val="19"/>
          <w:szCs w:val="19"/>
          <w:lang w:val="lt-LT"/>
        </w:rPr>
      </w:pPr>
      <w:r>
        <w:rPr>
          <w:rFonts w:ascii="Consolas" w:hAnsi="Consolas" w:cs="Consolas"/>
          <w:color w:val="569CD6"/>
          <w:sz w:val="19"/>
          <w:szCs w:val="19"/>
          <w:highlight w:val="black"/>
          <w:lang w:val="lt-LT"/>
        </w:rPr>
        <w:t>struct</w:t>
      </w:r>
      <w:r>
        <w:rPr>
          <w:rFonts w:ascii="Consolas" w:hAnsi="Consolas" w:cs="Consolas"/>
          <w:color w:val="DCDCDC"/>
          <w:sz w:val="19"/>
          <w:szCs w:val="19"/>
          <w:highlight w:val="black"/>
          <w:lang w:val="lt-LT"/>
        </w:rPr>
        <w:t xml:space="preserve"> </w:t>
      </w:r>
      <w:r>
        <w:rPr>
          <w:rFonts w:ascii="Consolas" w:hAnsi="Consolas" w:cs="Consolas"/>
          <w:color w:val="4EC9B0"/>
          <w:sz w:val="19"/>
          <w:szCs w:val="19"/>
          <w:highlight w:val="black"/>
          <w:lang w:val="lt-LT"/>
        </w:rPr>
        <w:t>bool_data</w:t>
      </w:r>
      <w:r>
        <w:rPr>
          <w:rFonts w:ascii="Consolas" w:hAnsi="Consolas" w:cs="Consolas"/>
          <w:color w:val="4EC9B0"/>
          <w:sz w:val="19"/>
          <w:szCs w:val="19"/>
          <w:lang w:val="lt-LT"/>
        </w:rPr>
        <w:t xml:space="preserve"> </w:t>
      </w:r>
      <w:r>
        <w:rPr>
          <w:rFonts w:ascii="Consolas" w:hAnsi="Consolas" w:cs="Consolas"/>
          <w:sz w:val="19"/>
          <w:szCs w:val="19"/>
          <w:lang w:val="lt-LT"/>
        </w:rPr>
        <w:t>kadangi CUDA nepalaiko dvimačių masyvų keliant duomenis iš CPU į GPU, buvo naudojamas struct tipo duomenų struktūra.</w:t>
      </w:r>
    </w:p>
    <w:p w:rsidR="0032486A" w:rsidRDefault="0032486A" w:rsidP="00333436">
      <w:pPr>
        <w:ind w:firstLine="0"/>
        <w:rPr>
          <w:rFonts w:ascii="Consolas" w:hAnsi="Consolas" w:cs="Consolas"/>
          <w:sz w:val="19"/>
          <w:szCs w:val="19"/>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evolution</w:t>
      </w:r>
      <w:r>
        <w:rPr>
          <w:rFonts w:ascii="Consolas" w:hAnsi="Consolas" w:cs="Consolas"/>
          <w:color w:val="C8C8C8"/>
          <w:sz w:val="19"/>
          <w:szCs w:val="19"/>
          <w:lang w:val="lt-LT"/>
        </w:rPr>
        <w:t xml:space="preserve"> </w:t>
      </w:r>
      <w:r>
        <w:rPr>
          <w:rFonts w:ascii="Consolas" w:hAnsi="Consolas" w:cs="Consolas"/>
          <w:sz w:val="19"/>
          <w:szCs w:val="19"/>
          <w:lang w:val="lt-LT"/>
        </w:rPr>
        <w:t>Šis procesas buvo naudojamas nuosekliam evoluciniam modeliui atlikti. Jame kiekvienam matricos langeliui yra įvykdomas žaidimo algoritmas.</w:t>
      </w:r>
    </w:p>
    <w:p w:rsidR="0032486A" w:rsidRDefault="0032486A" w:rsidP="00333436">
      <w:pPr>
        <w:ind w:firstLine="0"/>
        <w:rPr>
          <w:rFonts w:ascii="Consolas" w:hAnsi="Consolas" w:cs="Consolas"/>
          <w:sz w:val="19"/>
          <w:szCs w:val="19"/>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print</w:t>
      </w:r>
      <w:r>
        <w:rPr>
          <w:rFonts w:ascii="Consolas" w:hAnsi="Consolas" w:cs="Consolas"/>
          <w:color w:val="C8C8C8"/>
          <w:sz w:val="19"/>
          <w:szCs w:val="19"/>
          <w:lang w:val="lt-LT"/>
        </w:rPr>
        <w:t xml:space="preserve"> </w:t>
      </w:r>
      <w:r>
        <w:rPr>
          <w:rFonts w:ascii="Consolas" w:hAnsi="Consolas" w:cs="Consolas"/>
          <w:sz w:val="19"/>
          <w:szCs w:val="19"/>
          <w:lang w:val="lt-LT"/>
        </w:rPr>
        <w:t>šiame metode yra atspausdinama visa matrica į konsolę.</w:t>
      </w:r>
    </w:p>
    <w:p w:rsidR="000A3D40" w:rsidRDefault="000A3D40" w:rsidP="00333436">
      <w:pPr>
        <w:ind w:firstLine="0"/>
        <w:rPr>
          <w:rFonts w:ascii="Consolas" w:hAnsi="Consolas" w:cs="Consolas"/>
          <w:sz w:val="19"/>
          <w:szCs w:val="19"/>
          <w:lang w:val="lt-LT"/>
        </w:rPr>
      </w:pP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generation_pass</w:t>
      </w:r>
      <w:r>
        <w:rPr>
          <w:rFonts w:ascii="Consolas" w:hAnsi="Consolas" w:cs="Consolas"/>
          <w:color w:val="FFFFFF"/>
          <w:sz w:val="19"/>
          <w:szCs w:val="19"/>
          <w:lang w:val="lt-LT"/>
        </w:rPr>
        <w:t xml:space="preserve"> </w:t>
      </w:r>
      <w:r>
        <w:rPr>
          <w:rFonts w:ascii="Consolas" w:hAnsi="Consolas" w:cs="Consolas"/>
          <w:sz w:val="19"/>
          <w:szCs w:val="19"/>
          <w:lang w:val="lt-LT"/>
        </w:rPr>
        <w:t xml:space="preserve">šis metodas naudojamas </w:t>
      </w:r>
      <w:r w:rsidR="008D53BB">
        <w:rPr>
          <w:rFonts w:ascii="Consolas" w:hAnsi="Consolas" w:cs="Consolas"/>
          <w:sz w:val="19"/>
          <w:szCs w:val="19"/>
          <w:lang w:val="lt-LT"/>
        </w:rPr>
        <w:t>patikrinti visus matricos langelio gretutinius langelius. Juos įvertinus grąžinama reikšmė – arba langelis gyvena, arba miršta</w:t>
      </w:r>
    </w:p>
    <w:p w:rsidR="008D53BB" w:rsidRDefault="008D53BB" w:rsidP="00333436">
      <w:pPr>
        <w:ind w:firstLine="0"/>
        <w:rPr>
          <w:rFonts w:ascii="Consolas" w:hAnsi="Consolas" w:cs="Consolas"/>
          <w:sz w:val="19"/>
          <w:szCs w:val="19"/>
          <w:lang w:val="lt-LT"/>
        </w:rPr>
      </w:pPr>
      <w:r>
        <w:rPr>
          <w:rFonts w:ascii="Consolas" w:hAnsi="Consolas" w:cs="Consolas"/>
          <w:color w:val="FFFFFF"/>
          <w:sz w:val="19"/>
          <w:szCs w:val="19"/>
          <w:highlight w:val="black"/>
          <w:lang w:val="lt-LT"/>
        </w:rPr>
        <w:t>__device__</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generation_pass_paralell</w:t>
      </w:r>
      <w:r>
        <w:rPr>
          <w:rFonts w:ascii="Consolas" w:hAnsi="Consolas" w:cs="Consolas"/>
          <w:sz w:val="19"/>
          <w:szCs w:val="19"/>
          <w:lang w:val="lt-LT"/>
        </w:rPr>
        <w:t xml:space="preserve"> šis metodas daro tą patį kaip ir ankstesnis metodas, tik yra pritaikytas lygiagretiems procesams CUDA. Kadangi Cuda nepriima dvimačių masyvų iš CPU, šiame metode naudojamas ne dvimatis bool masyvas, bet struct tipo masyvas, kuriame yra bool masyvas</w:t>
      </w:r>
    </w:p>
    <w:p w:rsidR="008D53BB" w:rsidRDefault="008D53BB" w:rsidP="00333436">
      <w:pPr>
        <w:ind w:firstLine="0"/>
        <w:rPr>
          <w:rFonts w:ascii="Consolas" w:hAnsi="Consolas" w:cs="Consolas"/>
          <w:sz w:val="19"/>
          <w:szCs w:val="19"/>
          <w:lang w:val="lt-LT"/>
        </w:rPr>
      </w:pP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check_neighbour</w:t>
      </w:r>
      <w:r>
        <w:rPr>
          <w:rFonts w:ascii="Consolas" w:hAnsi="Consolas" w:cs="Consolas"/>
          <w:color w:val="FFFFFF"/>
          <w:sz w:val="19"/>
          <w:szCs w:val="19"/>
          <w:lang w:val="lt-LT"/>
        </w:rPr>
        <w:t xml:space="preserve"> </w:t>
      </w:r>
      <w:r>
        <w:rPr>
          <w:rFonts w:ascii="Consolas" w:hAnsi="Consolas" w:cs="Consolas"/>
          <w:sz w:val="19"/>
          <w:szCs w:val="19"/>
          <w:lang w:val="lt-LT"/>
        </w:rPr>
        <w:t>šis metodas skirtas patikrinti gretimam langeliui. Jeigu jisai gyvas, gražinamas 1. Priešingu atveju grąžinamas 0</w:t>
      </w:r>
    </w:p>
    <w:p w:rsidR="008D53BB" w:rsidRDefault="008D53BB" w:rsidP="00333436">
      <w:pPr>
        <w:ind w:firstLine="0"/>
        <w:rPr>
          <w:rFonts w:ascii="Consolas" w:hAnsi="Consolas" w:cs="Consolas"/>
          <w:sz w:val="19"/>
          <w:szCs w:val="19"/>
          <w:lang w:val="lt-LT"/>
        </w:rPr>
      </w:pPr>
      <w:r>
        <w:rPr>
          <w:rFonts w:ascii="Consolas" w:hAnsi="Consolas" w:cs="Consolas"/>
          <w:color w:val="FFFFFF"/>
          <w:sz w:val="19"/>
          <w:szCs w:val="19"/>
          <w:highlight w:val="black"/>
          <w:lang w:val="lt-LT"/>
        </w:rPr>
        <w:t>cudaError_t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cudaEvolution</w:t>
      </w:r>
      <w:r>
        <w:rPr>
          <w:rFonts w:ascii="Consolas" w:hAnsi="Consolas" w:cs="Consolas"/>
          <w:color w:val="FFFFFF"/>
          <w:sz w:val="19"/>
          <w:szCs w:val="19"/>
          <w:lang w:val="lt-LT"/>
        </w:rPr>
        <w:t xml:space="preserve"> </w:t>
      </w:r>
      <w:r>
        <w:rPr>
          <w:rFonts w:ascii="Consolas" w:hAnsi="Consolas" w:cs="Consolas"/>
          <w:sz w:val="19"/>
          <w:szCs w:val="19"/>
          <w:lang w:val="lt-LT"/>
        </w:rPr>
        <w:t>– pagrindinis CUDA veikimo elementas, perkeliantis duomenis iš CPU į GPU ir atvirkščiai</w:t>
      </w:r>
    </w:p>
    <w:p w:rsidR="008D53BB" w:rsidRDefault="008D53BB" w:rsidP="00333436">
      <w:pPr>
        <w:ind w:firstLine="0"/>
        <w:rPr>
          <w:rFonts w:ascii="Consolas" w:hAnsi="Consolas" w:cs="Consolas"/>
          <w:sz w:val="19"/>
          <w:szCs w:val="19"/>
          <w:lang w:val="lt-LT"/>
        </w:rPr>
      </w:pPr>
      <w:r>
        <w:rPr>
          <w:rFonts w:ascii="Consolas" w:hAnsi="Consolas" w:cs="Consolas"/>
          <w:color w:val="FFFFFF"/>
          <w:sz w:val="19"/>
          <w:szCs w:val="19"/>
          <w:highlight w:val="black"/>
          <w:lang w:val="lt-LT"/>
        </w:rPr>
        <w:t>__device__</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check_neighbour_paralell</w:t>
      </w:r>
      <w:r>
        <w:rPr>
          <w:rFonts w:ascii="Consolas" w:hAnsi="Consolas" w:cs="Consolas"/>
          <w:color w:val="FFFFFF"/>
          <w:sz w:val="19"/>
          <w:szCs w:val="19"/>
          <w:lang w:val="lt-LT"/>
        </w:rPr>
        <w:t xml:space="preserve"> </w:t>
      </w:r>
      <w:r>
        <w:rPr>
          <w:rFonts w:ascii="Consolas" w:hAnsi="Consolas" w:cs="Consolas"/>
          <w:sz w:val="19"/>
          <w:szCs w:val="19"/>
          <w:lang w:val="lt-LT"/>
        </w:rPr>
        <w:t xml:space="preserve">– toks pats metodas kaip ir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check_neighbour</w:t>
      </w:r>
      <w:r>
        <w:rPr>
          <w:rFonts w:ascii="Consolas" w:hAnsi="Consolas" w:cs="Consolas"/>
          <w:sz w:val="19"/>
          <w:szCs w:val="19"/>
          <w:lang w:val="lt-LT"/>
        </w:rPr>
        <w:t>, tik naudojams GPU (CPU procesai negali būti naudojami GPU)</w:t>
      </w:r>
    </w:p>
    <w:p w:rsidR="008D53BB" w:rsidRDefault="008D53BB" w:rsidP="00333436">
      <w:pPr>
        <w:ind w:firstLine="0"/>
        <w:rPr>
          <w:rFonts w:ascii="Consolas" w:hAnsi="Consolas" w:cs="Consolas"/>
          <w:sz w:val="19"/>
          <w:szCs w:val="19"/>
          <w:lang w:val="lt-LT"/>
        </w:rPr>
      </w:pPr>
      <w:r>
        <w:rPr>
          <w:rFonts w:ascii="Consolas" w:hAnsi="Consolas" w:cs="Consolas"/>
          <w:color w:val="FFFFFF"/>
          <w:sz w:val="19"/>
          <w:szCs w:val="19"/>
          <w:highlight w:val="black"/>
          <w:lang w:val="lt-LT"/>
        </w:rPr>
        <w:t>__global__</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startEvolution</w:t>
      </w:r>
      <w:r>
        <w:rPr>
          <w:rFonts w:ascii="Consolas" w:hAnsi="Consolas" w:cs="Consolas"/>
          <w:sz w:val="19"/>
          <w:szCs w:val="19"/>
          <w:lang w:val="lt-LT"/>
        </w:rPr>
        <w:t xml:space="preserve"> – metodas, skirtas įvykdyti populiacijos pakitimo žingsnį vienam matricos taškui. Nauojamas lygiagrečiuose procesuose. Šiame metode gaunamas proceso bloko numeris bei bloko proceso numeris (taip galime sakyti sudarome procesų matricą, su kuria galime paskirti kiekvieną procesą kiekvienam populiacijos elementui)</w:t>
      </w:r>
    </w:p>
    <w:p w:rsidR="008D53BB" w:rsidRDefault="008D53BB" w:rsidP="00333436">
      <w:pPr>
        <w:ind w:firstLine="0"/>
        <w:rPr>
          <w:rFonts w:ascii="Consolas" w:hAnsi="Consolas" w:cs="Consolas"/>
          <w:sz w:val="19"/>
          <w:szCs w:val="19"/>
          <w:lang w:val="lt-LT"/>
        </w:rPr>
      </w:pPr>
      <w:r>
        <w:rPr>
          <w:rFonts w:ascii="Consolas" w:hAnsi="Consolas" w:cs="Consolas"/>
          <w:color w:val="BD63C5"/>
          <w:sz w:val="19"/>
          <w:szCs w:val="19"/>
          <w:highlight w:val="black"/>
          <w:lang w:val="lt-LT"/>
        </w:rPr>
        <w:t>__global__</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startEvolution10</w:t>
      </w:r>
      <w:r>
        <w:rPr>
          <w:rFonts w:ascii="Consolas" w:hAnsi="Consolas" w:cs="Consolas"/>
          <w:sz w:val="19"/>
          <w:szCs w:val="19"/>
          <w:lang w:val="lt-LT"/>
        </w:rPr>
        <w:t xml:space="preserve"> – analogiškas ankstesniam procesui, tik vietoj vieno pakitimo žingsnio įvykdomi 10 žingsnių kiekvienam proceso elementui.</w:t>
      </w:r>
    </w:p>
    <w:p w:rsidR="008D53BB" w:rsidRDefault="008D53BB" w:rsidP="00333436">
      <w:pPr>
        <w:ind w:firstLine="0"/>
        <w:rPr>
          <w:rFonts w:ascii="Consolas" w:hAnsi="Consolas" w:cs="Consolas"/>
          <w:sz w:val="19"/>
          <w:szCs w:val="19"/>
          <w:lang w:val="lt-LT"/>
        </w:rPr>
      </w:pPr>
      <w:r>
        <w:rPr>
          <w:rFonts w:ascii="Consolas" w:hAnsi="Consolas" w:cs="Consolas"/>
          <w:color w:val="BD63C5"/>
          <w:sz w:val="19"/>
          <w:szCs w:val="19"/>
          <w:highlight w:val="black"/>
          <w:lang w:val="lt-LT"/>
        </w:rPr>
        <w:lastRenderedPageBreak/>
        <w:t>__global__</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startEvolution100</w:t>
      </w:r>
      <w:r>
        <w:rPr>
          <w:rFonts w:ascii="Consolas" w:hAnsi="Consolas" w:cs="Consolas"/>
          <w:sz w:val="19"/>
          <w:szCs w:val="19"/>
          <w:lang w:val="lt-LT"/>
        </w:rPr>
        <w:t xml:space="preserve"> – analogiškai kaip ankstesni metodai. Įvykdoma 100 žingsnių</w:t>
      </w:r>
    </w:p>
    <w:p w:rsidR="00CC0ECD" w:rsidRDefault="008D53BB" w:rsidP="00333436">
      <w:pPr>
        <w:ind w:firstLine="0"/>
        <w:rPr>
          <w:rFonts w:ascii="Consolas" w:hAnsi="Consolas" w:cs="Consolas"/>
          <w:sz w:val="19"/>
          <w:szCs w:val="19"/>
          <w:lang w:val="lt-LT"/>
        </w:rPr>
      </w:pP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main</w:t>
      </w:r>
      <w:r>
        <w:rPr>
          <w:rFonts w:ascii="Consolas" w:hAnsi="Consolas" w:cs="Consolas"/>
          <w:color w:val="B4B4B4"/>
          <w:sz w:val="19"/>
          <w:szCs w:val="19"/>
          <w:highlight w:val="black"/>
          <w:lang w:val="lt-LT"/>
        </w:rPr>
        <w:t>()</w:t>
      </w:r>
      <w:r w:rsidR="00CC0ECD">
        <w:rPr>
          <w:rFonts w:ascii="Consolas" w:hAnsi="Consolas" w:cs="Consolas"/>
          <w:sz w:val="19"/>
          <w:szCs w:val="19"/>
          <w:lang w:val="lt-LT"/>
        </w:rPr>
        <w:t xml:space="preserve"> – pagrindinis programos veikimo metodas. Jame sugeneruojama populiacija atsitiktine tvarka.</w:t>
      </w:r>
    </w:p>
    <w:p w:rsidR="00CC0ECD" w:rsidRDefault="00CC0ECD" w:rsidP="00CC0ECD">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const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20</w:t>
      </w:r>
      <w:r>
        <w:rPr>
          <w:rFonts w:ascii="Consolas" w:hAnsi="Consolas" w:cs="Consolas"/>
          <w:color w:val="B4B4B4"/>
          <w:sz w:val="19"/>
          <w:szCs w:val="19"/>
          <w:highlight w:val="black"/>
          <w:lang w:val="lt-LT"/>
        </w:rPr>
        <w:t>;</w:t>
      </w:r>
    </w:p>
    <w:p w:rsidR="00CC0ECD" w:rsidRDefault="00CC0ECD" w:rsidP="00CC0ECD">
      <w:pPr>
        <w:ind w:firstLine="0"/>
        <w:rPr>
          <w:rFonts w:ascii="Consolas" w:hAnsi="Consolas" w:cs="Consolas"/>
          <w:color w:val="B4B4B4"/>
          <w:sz w:val="19"/>
          <w:szCs w:val="19"/>
          <w:lang w:val="lt-LT"/>
        </w:rPr>
      </w:pPr>
      <w:r>
        <w:rPr>
          <w:rFonts w:ascii="Consolas" w:hAnsi="Consolas" w:cs="Consolas"/>
          <w:color w:val="569CD6"/>
          <w:sz w:val="19"/>
          <w:szCs w:val="19"/>
          <w:highlight w:val="black"/>
          <w:lang w:val="lt-LT"/>
        </w:rPr>
        <w:t>const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20</w:t>
      </w:r>
      <w:r>
        <w:rPr>
          <w:rFonts w:ascii="Consolas" w:hAnsi="Consolas" w:cs="Consolas"/>
          <w:color w:val="B4B4B4"/>
          <w:sz w:val="19"/>
          <w:szCs w:val="19"/>
          <w:highlight w:val="black"/>
          <w:lang w:val="lt-LT"/>
        </w:rPr>
        <w:t>;</w:t>
      </w:r>
    </w:p>
    <w:p w:rsidR="00CC0ECD" w:rsidRDefault="00CC0ECD" w:rsidP="00CC0ECD">
      <w:pPr>
        <w:ind w:firstLine="0"/>
        <w:rPr>
          <w:rFonts w:ascii="Consolas" w:hAnsi="Consolas" w:cs="Consolas"/>
          <w:sz w:val="19"/>
          <w:szCs w:val="19"/>
          <w:lang w:val="lt-LT"/>
        </w:rPr>
      </w:pPr>
      <w:r>
        <w:rPr>
          <w:rFonts w:ascii="Consolas" w:hAnsi="Consolas" w:cs="Consolas"/>
          <w:sz w:val="19"/>
          <w:szCs w:val="19"/>
          <w:lang w:val="lt-LT"/>
        </w:rPr>
        <w:t>Šios konstantos nurodo, kokio dydžio bus mūsų populiacija. Pirmoji konstanta nurodo matricos ilgį, antroji – plotį.</w:t>
      </w:r>
    </w:p>
    <w:p w:rsidR="00CC0ECD" w:rsidRDefault="00CC0ECD" w:rsidP="00CC0ECD">
      <w:pPr>
        <w:ind w:firstLine="0"/>
      </w:pPr>
      <w:r>
        <w:t>OpenMP:</w:t>
      </w:r>
    </w:p>
    <w:p w:rsidR="00C639A8" w:rsidRDefault="00C639A8" w:rsidP="00CC0ECD">
      <w:pPr>
        <w:ind w:firstLine="0"/>
        <w:rPr>
          <w:rFonts w:ascii="Consolas" w:hAnsi="Consolas" w:cs="Consolas"/>
          <w:sz w:val="19"/>
          <w:szCs w:val="19"/>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evolution_paralell</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B4B4B4"/>
          <w:sz w:val="19"/>
          <w:szCs w:val="19"/>
          <w:lang w:val="lt-LT"/>
        </w:rPr>
        <w:t xml:space="preserve"> </w:t>
      </w:r>
      <w:r>
        <w:rPr>
          <w:rFonts w:ascii="Consolas" w:hAnsi="Consolas" w:cs="Consolas"/>
          <w:sz w:val="19"/>
          <w:szCs w:val="19"/>
          <w:lang w:val="lt-LT"/>
        </w:rPr>
        <w:t>- funkcija, kurios metu sukuriamos gijos ir jos įvykdomos. Kiekvienas procesas skirtas vienam matricos langeliui</w:t>
      </w:r>
    </w:p>
    <w:p w:rsidR="00C639A8" w:rsidRDefault="00C639A8" w:rsidP="00CC0ECD">
      <w:pPr>
        <w:ind w:firstLine="0"/>
        <w:rPr>
          <w:rFonts w:ascii="Consolas" w:hAnsi="Consolas" w:cs="Consolas"/>
          <w:sz w:val="19"/>
          <w:szCs w:val="19"/>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evolution_paralell_chaos</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B4B4B4"/>
          <w:sz w:val="19"/>
          <w:szCs w:val="19"/>
          <w:lang w:val="lt-LT"/>
        </w:rPr>
        <w:t xml:space="preserve"> </w:t>
      </w:r>
      <w:r>
        <w:rPr>
          <w:rFonts w:ascii="Consolas" w:hAnsi="Consolas" w:cs="Consolas"/>
          <w:sz w:val="19"/>
          <w:szCs w:val="19"/>
          <w:lang w:val="lt-LT"/>
        </w:rPr>
        <w:t>- veikimas toks pats kaip ir ankstesnės funkcijos, tik padaromos 100 iteracijų vietoj vienos</w:t>
      </w:r>
    </w:p>
    <w:p w:rsidR="00C639A8" w:rsidRDefault="00C639A8" w:rsidP="00CC0ECD">
      <w:pPr>
        <w:ind w:firstLine="0"/>
      </w:pPr>
      <w:r>
        <w:t>Programos kodas:</w:t>
      </w:r>
    </w:p>
    <w:p w:rsidR="00C639A8" w:rsidRDefault="00C639A8" w:rsidP="00CC0ECD">
      <w:pPr>
        <w:ind w:firstLine="0"/>
      </w:pPr>
      <w:r>
        <w:t>OpenMP:</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608B4E"/>
          <w:sz w:val="19"/>
          <w:szCs w:val="19"/>
          <w:highlight w:val="black"/>
          <w:lang w:val="lt-LT"/>
        </w:rPr>
        <w:t>//IFF-1 Tautvydas Petkus</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608B4E"/>
          <w:sz w:val="19"/>
          <w:szCs w:val="19"/>
          <w:highlight w:val="black"/>
          <w:lang w:val="lt-LT"/>
        </w:rPr>
        <w:t>//L-ND - OpenMP</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608B4E"/>
          <w:sz w:val="19"/>
          <w:szCs w:val="19"/>
          <w:highlight w:val="black"/>
          <w:lang w:val="lt-LT"/>
        </w:rPr>
        <w:t>//Dabartiniai nustatymai: stulpelių skaičius - 100, eilučių skaičius - 100</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&lt;omp.h&gt;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&lt;time.h&gt;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&lt;stdlib.h&gt;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&lt;stdio.h&gt;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const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50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t xml:space="preserve">   </w:t>
      </w:r>
      <w:r>
        <w:rPr>
          <w:rFonts w:ascii="Consolas" w:hAnsi="Consolas" w:cs="Consolas"/>
          <w:color w:val="608B4E"/>
          <w:sz w:val="19"/>
          <w:szCs w:val="19"/>
          <w:highlight w:val="black"/>
          <w:lang w:val="lt-LT"/>
        </w:rPr>
        <w:t>//MAX 108</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const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50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t xml:space="preserve">   </w:t>
      </w:r>
      <w:r>
        <w:rPr>
          <w:rFonts w:ascii="Consolas" w:hAnsi="Consolas" w:cs="Consolas"/>
          <w:color w:val="608B4E"/>
          <w:sz w:val="19"/>
          <w:szCs w:val="19"/>
          <w:highlight w:val="black"/>
          <w:lang w:val="lt-LT"/>
        </w:rPr>
        <w:t>//MAX 330</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evolution</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evolution_paralell</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evolution_paralell_chaos</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print</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generation_pass</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main</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argc</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char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argv</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char</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ch</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608B4E"/>
          <w:sz w:val="19"/>
          <w:szCs w:val="19"/>
          <w:highlight w:val="black"/>
          <w:lang w:val="lt-LT"/>
        </w:rPr>
        <w:t>//C nepalaiko bool. Reikia naudoti int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srand</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time</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NULL</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//Sugeneruojama atsitiktinė populiacijos matrica</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lastRenderedPageBreak/>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rand</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2</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print</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//atspausdinama pradinė populiacija</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printf</w:t>
      </w:r>
      <w:r>
        <w:rPr>
          <w:rFonts w:ascii="Consolas" w:hAnsi="Consolas" w:cs="Consolas"/>
          <w:color w:val="B4B4B4"/>
          <w:sz w:val="19"/>
          <w:szCs w:val="19"/>
          <w:highlight w:val="black"/>
          <w:lang w:val="lt-LT"/>
        </w:rPr>
        <w:t>(</w:t>
      </w:r>
      <w:r>
        <w:rPr>
          <w:rFonts w:ascii="Consolas" w:hAnsi="Consolas" w:cs="Consolas"/>
          <w:color w:val="D69D85"/>
          <w:sz w:val="19"/>
          <w:szCs w:val="19"/>
          <w:highlight w:val="black"/>
          <w:lang w:val="lt-LT"/>
        </w:rPr>
        <w:t>"Press 1 for sequental game, press 2 parallel game, press 3 for chaotic game\n"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//pasirenkamas simuliacijos rėžimas</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ch</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getchar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printf</w:t>
      </w:r>
      <w:r>
        <w:rPr>
          <w:rFonts w:ascii="Consolas" w:hAnsi="Consolas" w:cs="Consolas"/>
          <w:color w:val="B4B4B4"/>
          <w:sz w:val="19"/>
          <w:szCs w:val="19"/>
          <w:highlight w:val="black"/>
          <w:lang w:val="lt-LT"/>
        </w:rPr>
        <w:t>(</w:t>
      </w:r>
      <w:r>
        <w:rPr>
          <w:rFonts w:ascii="Consolas" w:hAnsi="Consolas" w:cs="Consolas"/>
          <w:color w:val="D69D85"/>
          <w:sz w:val="19"/>
          <w:szCs w:val="19"/>
          <w:highlight w:val="black"/>
          <w:lang w:val="lt-LT"/>
        </w:rPr>
        <w:t>"Press any key to continue..."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getchar</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getchar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ch</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while</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evolution</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//Nuoseklus algoritmo veikimas</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generation</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ch</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'2'</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t xml:space="preserve">    </w:t>
      </w:r>
      <w:r>
        <w:rPr>
          <w:rFonts w:ascii="Consolas" w:hAnsi="Consolas" w:cs="Consolas"/>
          <w:color w:val="569CD6"/>
          <w:sz w:val="19"/>
          <w:szCs w:val="19"/>
          <w:highlight w:val="black"/>
          <w:lang w:val="lt-LT"/>
        </w:rPr>
        <w:t>while</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evolution_paralell</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//Lygiagretus algoritmo veikimas (1 iteracija per procesą)</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print</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ch</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'3'</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//Lygiagretus algoritmo veikimas ( 10 iteracijų per procesą)</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t xml:space="preserve">    </w:t>
      </w:r>
      <w:r>
        <w:rPr>
          <w:rFonts w:ascii="Consolas" w:hAnsi="Consolas" w:cs="Consolas"/>
          <w:color w:val="569CD6"/>
          <w:sz w:val="19"/>
          <w:szCs w:val="19"/>
          <w:highlight w:val="black"/>
          <w:lang w:val="lt-LT"/>
        </w:rPr>
        <w:t>while</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t xml:space="preserve">        </w:t>
      </w:r>
      <w:r>
        <w:rPr>
          <w:rFonts w:ascii="Consolas" w:hAnsi="Consolas" w:cs="Consolas"/>
          <w:color w:val="FFFFFF"/>
          <w:sz w:val="19"/>
          <w:szCs w:val="19"/>
          <w:highlight w:val="black"/>
          <w:lang w:val="lt-LT"/>
        </w:rPr>
        <w:t>evolution_paralell_chaos</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population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100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print</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evolution</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new_pop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lastRenderedPageBreak/>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//Einama per visus matricos taškus</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new_pop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generation_pass</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//keičiama langelio būsena. reikia saugoti į naują masyvą</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memcpy</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new_pop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sizeof</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//išsaugomas naujas masyvas ant senojo</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print</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evolution_paralell</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gijosNr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omp_get_thread_num</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omp_set_num_threads</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//Nustatoma tiek gijų, kiek yra langelių matricoje</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9B9B9B"/>
          <w:sz w:val="19"/>
          <w:szCs w:val="19"/>
          <w:highlight w:val="black"/>
          <w:lang w:val="lt-LT"/>
        </w:rPr>
        <w:t>#pragma</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omp</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parallel</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private</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gijosNr</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gijosNr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omp_get_thread_num</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gijosNr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gijosNr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//surandame matricos eilę ir stulpelį pagal proceso numerį</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generation_pass</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//Pakeičiame matricos būseną</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evolution_paralell_chaos</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gijosNr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omp_get_thread_num</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omp_set_num_threads</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9B9B9B"/>
          <w:sz w:val="19"/>
          <w:szCs w:val="19"/>
          <w:highlight w:val="black"/>
          <w:lang w:val="lt-LT"/>
        </w:rPr>
        <w:t>#pragma</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omp</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parallel</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private</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gijosNr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gijosNr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omp_get_thread_num</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gijosNr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MAX_ROW</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gijosNr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row</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100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//100 iteracijų</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generation_pass</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col</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print</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system</w:t>
      </w:r>
      <w:r>
        <w:rPr>
          <w:rFonts w:ascii="Consolas" w:hAnsi="Consolas" w:cs="Consolas"/>
          <w:color w:val="B4B4B4"/>
          <w:sz w:val="19"/>
          <w:szCs w:val="19"/>
          <w:highlight w:val="black"/>
          <w:lang w:val="lt-LT"/>
        </w:rPr>
        <w:t>(</w:t>
      </w:r>
      <w:r>
        <w:rPr>
          <w:rFonts w:ascii="Consolas" w:hAnsi="Consolas" w:cs="Consolas"/>
          <w:color w:val="D69D85"/>
          <w:sz w:val="19"/>
          <w:szCs w:val="19"/>
          <w:highlight w:val="black"/>
          <w:lang w:val="lt-LT"/>
        </w:rPr>
        <w:t>"clear"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char</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MAX_ROW</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printf</w:t>
      </w:r>
      <w:r>
        <w:rPr>
          <w:rFonts w:ascii="Consolas" w:hAnsi="Consolas" w:cs="Consolas"/>
          <w:color w:val="B4B4B4"/>
          <w:sz w:val="19"/>
          <w:szCs w:val="19"/>
          <w:highlight w:val="black"/>
          <w:lang w:val="lt-LT"/>
        </w:rPr>
        <w:t>(</w:t>
      </w:r>
      <w:r>
        <w:rPr>
          <w:rFonts w:ascii="Consolas" w:hAnsi="Consolas" w:cs="Consolas"/>
          <w:color w:val="D69D85"/>
          <w:sz w:val="19"/>
          <w:szCs w:val="19"/>
          <w:highlight w:val="black"/>
          <w:lang w:val="lt-LT"/>
        </w:rPr>
        <w:t>"Generation: %5d\n"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offset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lastRenderedPageBreak/>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offset</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//simbolis "0" matosi geriausiai konsolės lange. Todėl jis ir yra naudojamas pavaizduoti matricos užpildytus langelius</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offset</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offset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offset</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offset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FFFFFF"/>
          <w:sz w:val="19"/>
          <w:szCs w:val="19"/>
          <w:highlight w:val="black"/>
          <w:lang w:val="lt-LT"/>
        </w:rPr>
        <w:t>printf</w:t>
      </w:r>
      <w:r>
        <w:rPr>
          <w:rFonts w:ascii="Consolas" w:hAnsi="Consolas" w:cs="Consolas"/>
          <w:color w:val="B4B4B4"/>
          <w:sz w:val="19"/>
          <w:szCs w:val="19"/>
          <w:highlight w:val="black"/>
          <w:lang w:val="lt-LT"/>
        </w:rPr>
        <w:t>(</w:t>
      </w:r>
      <w:r>
        <w:rPr>
          <w:rFonts w:ascii="Consolas" w:hAnsi="Consolas" w:cs="Consolas"/>
          <w:color w:val="D69D85"/>
          <w:sz w:val="19"/>
          <w:szCs w:val="19"/>
          <w:highlight w:val="black"/>
          <w:lang w:val="lt-LT"/>
        </w:rPr>
        <w:t>"%s\n"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row</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generation_pass</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//algoritmo logika. Tikriname, kaimynus. Jeigu jie egzistuoja, pridedame skaičius prie counter elemento</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&amp;&amp;</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&amp;&amp;</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&amp;&amp;</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&amp;&amp;</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2</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608B4E"/>
          <w:sz w:val="19"/>
          <w:szCs w:val="19"/>
          <w:highlight w:val="black"/>
          <w:lang w:val="lt-LT"/>
        </w:rPr>
        <w:t>//Jei kaimynų mažai, langelis miršta</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&gt;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3</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608B4E"/>
          <w:sz w:val="19"/>
          <w:szCs w:val="19"/>
          <w:highlight w:val="black"/>
          <w:lang w:val="lt-LT"/>
        </w:rPr>
        <w:t>//Jeigu per daug, irgi miršta</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//priešingais atvejais išgyvena</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3</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608B4E"/>
          <w:sz w:val="19"/>
          <w:szCs w:val="19"/>
          <w:highlight w:val="black"/>
          <w:lang w:val="lt-LT"/>
        </w:rPr>
        <w:t>//Jeigu 3 kaimynai - langelis užsipildo</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lastRenderedPageBreak/>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C0ECD">
      <w:pPr>
        <w:ind w:firstLine="0"/>
      </w:pPr>
    </w:p>
    <w:p w:rsidR="00C639A8" w:rsidRDefault="00C639A8" w:rsidP="00CC0ECD">
      <w:pPr>
        <w:ind w:firstLine="0"/>
      </w:pPr>
      <w:r>
        <w:t>CUDA:</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608B4E"/>
          <w:sz w:val="19"/>
          <w:szCs w:val="19"/>
          <w:highlight w:val="black"/>
          <w:lang w:val="lt-LT"/>
        </w:rPr>
        <w:t>//IFF-1 Tautvydas Petkus</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608B4E"/>
          <w:sz w:val="19"/>
          <w:szCs w:val="19"/>
          <w:highlight w:val="black"/>
          <w:lang w:val="lt-LT"/>
        </w:rPr>
        <w:t>//L-ND - CUDA</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608B4E"/>
          <w:sz w:val="19"/>
          <w:szCs w:val="19"/>
          <w:highlight w:val="black"/>
          <w:lang w:val="lt-LT"/>
        </w:rPr>
        <w:t>//Failo dydis - 100x100 duomenų</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608B4E"/>
          <w:sz w:val="19"/>
          <w:szCs w:val="19"/>
          <w:highlight w:val="black"/>
          <w:lang w:val="lt-LT"/>
        </w:rPr>
        <w:t>//Dabartiniai nustatymai: stulpelių skaičius - 100, eilučių skaičius - 100</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"cuda_runtime.h"</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"device_launch_parameters.h"</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&lt;time.h&gt;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&lt;stdlib.h&gt;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&lt;cuda.h&gt;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&lt;stdio.h&gt;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&lt;iostream&gt;</w:t>
      </w:r>
      <w:r>
        <w:rPr>
          <w:rFonts w:ascii="Consolas" w:hAnsi="Consolas" w:cs="Consolas"/>
          <w:color w:val="DCDCDC"/>
          <w:sz w:val="19"/>
          <w:szCs w:val="19"/>
          <w:highlight w:val="black"/>
          <w:lang w:val="lt-LT"/>
        </w:rPr>
        <w:tab/>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&lt;fstream&gt;</w:t>
      </w:r>
      <w:r>
        <w:rPr>
          <w:rFonts w:ascii="Consolas" w:hAnsi="Consolas" w:cs="Consolas"/>
          <w:color w:val="DCDCDC"/>
          <w:sz w:val="19"/>
          <w:szCs w:val="19"/>
          <w:highlight w:val="black"/>
          <w:lang w:val="lt-LT"/>
        </w:rPr>
        <w:tab/>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&lt;sstream&gt;</w:t>
      </w:r>
      <w:r>
        <w:rPr>
          <w:rFonts w:ascii="Consolas" w:hAnsi="Consolas" w:cs="Consolas"/>
          <w:color w:val="DCDCDC"/>
          <w:sz w:val="19"/>
          <w:szCs w:val="19"/>
          <w:highlight w:val="black"/>
          <w:lang w:val="lt-LT"/>
        </w:rPr>
        <w:tab/>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&lt;thrust/host_vector.h&gt;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9B9B9B"/>
          <w:sz w:val="19"/>
          <w:szCs w:val="19"/>
          <w:highlight w:val="black"/>
          <w:lang w:val="lt-LT"/>
        </w:rPr>
        <w:t>#include</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&lt;thrust/device_vector.h&gt;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using</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namespace</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std</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const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50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t xml:space="preserve">   </w:t>
      </w:r>
      <w:r>
        <w:rPr>
          <w:rFonts w:ascii="Consolas" w:hAnsi="Consolas" w:cs="Consolas"/>
          <w:color w:val="608B4E"/>
          <w:sz w:val="19"/>
          <w:szCs w:val="19"/>
          <w:highlight w:val="black"/>
          <w:lang w:val="lt-LT"/>
        </w:rPr>
        <w:t>//MAX 108</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const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50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t xml:space="preserve">   </w:t>
      </w:r>
      <w:r>
        <w:rPr>
          <w:rFonts w:ascii="Consolas" w:hAnsi="Consolas" w:cs="Consolas"/>
          <w:color w:val="608B4E"/>
          <w:sz w:val="19"/>
          <w:szCs w:val="19"/>
          <w:highlight w:val="black"/>
          <w:lang w:val="lt-LT"/>
        </w:rPr>
        <w:t>//MAX 330</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struct</w:t>
      </w:r>
      <w:r>
        <w:rPr>
          <w:rFonts w:ascii="Consolas" w:hAnsi="Consolas" w:cs="Consolas"/>
          <w:color w:val="DCDCDC"/>
          <w:sz w:val="19"/>
          <w:szCs w:val="19"/>
          <w:highlight w:val="black"/>
          <w:lang w:val="lt-LT"/>
        </w:rPr>
        <w:t xml:space="preserve"> </w:t>
      </w:r>
      <w:r>
        <w:rPr>
          <w:rFonts w:ascii="Consolas" w:hAnsi="Consolas" w:cs="Consolas"/>
          <w:color w:val="4EC9B0"/>
          <w:sz w:val="19"/>
          <w:szCs w:val="19"/>
          <w:highlight w:val="black"/>
          <w:lang w:val="lt-LT"/>
        </w:rPr>
        <w:t>bool_data</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evolution</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print</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generation_pass</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generation_pass_paralell</w:t>
      </w:r>
      <w:r>
        <w:rPr>
          <w:rFonts w:ascii="Consolas" w:hAnsi="Consolas" w:cs="Consolas"/>
          <w:color w:val="B4B4B4"/>
          <w:sz w:val="19"/>
          <w:szCs w:val="19"/>
          <w:highlight w:val="black"/>
          <w:lang w:val="lt-LT"/>
        </w:rPr>
        <w:t>(</w:t>
      </w:r>
      <w:r>
        <w:rPr>
          <w:rFonts w:ascii="Consolas" w:hAnsi="Consolas" w:cs="Consolas"/>
          <w:color w:val="4EC9B0"/>
          <w:sz w:val="19"/>
          <w:szCs w:val="19"/>
          <w:highlight w:val="black"/>
          <w:lang w:val="lt-LT"/>
        </w:rPr>
        <w:t>bool_data</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4EC9B0"/>
          <w:sz w:val="19"/>
          <w:szCs w:val="19"/>
          <w:highlight w:val="black"/>
          <w:lang w:val="lt-LT"/>
        </w:rPr>
        <w:t>cudaError_t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cudaEvolution</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FFFFF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generation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char</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mode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D63C5"/>
          <w:sz w:val="19"/>
          <w:szCs w:val="19"/>
          <w:highlight w:val="black"/>
          <w:lang w:val="lt-LT"/>
        </w:rPr>
        <w:t>__device__</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check_neighbour_paralell</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lastRenderedPageBreak/>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D63C5"/>
          <w:sz w:val="19"/>
          <w:szCs w:val="19"/>
          <w:highlight w:val="black"/>
          <w:lang w:val="lt-LT"/>
        </w:rPr>
        <w:t>__device__</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generation_pass_paralell</w:t>
      </w:r>
      <w:r>
        <w:rPr>
          <w:rFonts w:ascii="Consolas" w:hAnsi="Consolas" w:cs="Consolas"/>
          <w:color w:val="B4B4B4"/>
          <w:sz w:val="19"/>
          <w:szCs w:val="19"/>
          <w:highlight w:val="black"/>
          <w:lang w:val="lt-LT"/>
        </w:rPr>
        <w:t>(</w:t>
      </w:r>
      <w:r>
        <w:rPr>
          <w:rFonts w:ascii="Consolas" w:hAnsi="Consolas" w:cs="Consolas"/>
          <w:color w:val="4EC9B0"/>
          <w:sz w:val="19"/>
          <w:szCs w:val="19"/>
          <w:highlight w:val="black"/>
          <w:lang w:val="lt-LT"/>
        </w:rPr>
        <w:t>bool_data</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check_neighbour_paralell</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&amp;&amp;</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check_neighbour_paralell</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check_neighbour_paralell</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&amp;&amp;</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check_neighbour_paralell</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check_neighbour_paralell</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&amp;&amp;</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check_neighbour_paralell</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check_neighbour_paralell</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&amp;&amp;</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check_neighbour_paralell</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2</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false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&gt;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3</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false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true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3</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true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false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D63C5"/>
          <w:sz w:val="19"/>
          <w:szCs w:val="19"/>
          <w:highlight w:val="black"/>
          <w:lang w:val="lt-LT"/>
        </w:rPr>
        <w:t>__device__</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print_paralell</w:t>
      </w:r>
      <w:r>
        <w:rPr>
          <w:rFonts w:ascii="Consolas" w:hAnsi="Consolas" w:cs="Consolas"/>
          <w:color w:val="B4B4B4"/>
          <w:sz w:val="19"/>
          <w:szCs w:val="19"/>
          <w:highlight w:val="black"/>
          <w:lang w:val="lt-LT"/>
        </w:rPr>
        <w:t>(</w:t>
      </w:r>
      <w:r>
        <w:rPr>
          <w:rFonts w:ascii="Consolas" w:hAnsi="Consolas" w:cs="Consolas"/>
          <w:color w:val="4EC9B0"/>
          <w:sz w:val="19"/>
          <w:szCs w:val="19"/>
          <w:highlight w:val="black"/>
          <w:lang w:val="lt-LT"/>
        </w:rPr>
        <w:t>bool_data</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//system("cls");</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char</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offset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offset</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offset</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lastRenderedPageBreak/>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offset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offset</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offset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//printf("%s\n", row);</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D63C5"/>
          <w:sz w:val="19"/>
          <w:szCs w:val="19"/>
          <w:highlight w:val="black"/>
          <w:lang w:val="lt-LT"/>
        </w:rPr>
        <w:t>__global__</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startEvolution</w:t>
      </w:r>
      <w:r>
        <w:rPr>
          <w:rFonts w:ascii="Consolas" w:hAnsi="Consolas" w:cs="Consolas"/>
          <w:color w:val="B4B4B4"/>
          <w:sz w:val="19"/>
          <w:szCs w:val="19"/>
          <w:highlight w:val="black"/>
          <w:lang w:val="lt-LT"/>
        </w:rPr>
        <w:t>(</w:t>
      </w:r>
      <w:r>
        <w:rPr>
          <w:rFonts w:ascii="Consolas" w:hAnsi="Consolas" w:cs="Consolas"/>
          <w:color w:val="4EC9B0"/>
          <w:sz w:val="19"/>
          <w:szCs w:val="19"/>
          <w:highlight w:val="black"/>
          <w:lang w:val="lt-LT"/>
        </w:rPr>
        <w:t>bool_data</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4EC9B0"/>
          <w:sz w:val="19"/>
          <w:szCs w:val="19"/>
          <w:highlight w:val="black"/>
          <w:lang w:val="lt-LT"/>
        </w:rPr>
        <w:t>bool_data</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new_p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608B4E"/>
          <w:sz w:val="19"/>
          <w:szCs w:val="19"/>
          <w:highlight w:val="black"/>
          <w:lang w:val="lt-LT"/>
        </w:rPr>
        <w:t>//1 iteracija</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blockIdx</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x</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threadIdx</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x</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7F7F7F"/>
          <w:sz w:val="19"/>
          <w:szCs w:val="19"/>
          <w:highlight w:val="black"/>
          <w:lang w:val="lt-LT"/>
        </w:rPr>
        <w:t>new_p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generation_pass_paralell</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col</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D63C5"/>
          <w:sz w:val="19"/>
          <w:szCs w:val="19"/>
          <w:highlight w:val="black"/>
          <w:lang w:val="lt-LT"/>
        </w:rPr>
        <w:t>__global__</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startEvolutionCHAOS</w:t>
      </w:r>
      <w:r>
        <w:rPr>
          <w:rFonts w:ascii="Consolas" w:hAnsi="Consolas" w:cs="Consolas"/>
          <w:color w:val="B4B4B4"/>
          <w:sz w:val="19"/>
          <w:szCs w:val="19"/>
          <w:highlight w:val="black"/>
          <w:lang w:val="lt-LT"/>
        </w:rPr>
        <w:t>(</w:t>
      </w:r>
      <w:r>
        <w:rPr>
          <w:rFonts w:ascii="Consolas" w:hAnsi="Consolas" w:cs="Consolas"/>
          <w:color w:val="4EC9B0"/>
          <w:sz w:val="19"/>
          <w:szCs w:val="19"/>
          <w:highlight w:val="black"/>
          <w:lang w:val="lt-LT"/>
        </w:rPr>
        <w:t>bool_data</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4EC9B0"/>
          <w:sz w:val="19"/>
          <w:szCs w:val="19"/>
          <w:highlight w:val="black"/>
          <w:lang w:val="lt-LT"/>
        </w:rPr>
        <w:t>bool_data</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new_p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608B4E"/>
          <w:sz w:val="19"/>
          <w:szCs w:val="19"/>
          <w:highlight w:val="black"/>
          <w:lang w:val="lt-LT"/>
        </w:rPr>
        <w:t>//100 iteraciju</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blockIdx</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x</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threadIdx</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x</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100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7F7F7F"/>
          <w:sz w:val="19"/>
          <w:szCs w:val="19"/>
          <w:highlight w:val="black"/>
          <w:lang w:val="lt-LT"/>
        </w:rPr>
        <w:t>new_p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generation_pass_paralell</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col</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main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char</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printf</w:t>
      </w:r>
      <w:r>
        <w:rPr>
          <w:rFonts w:ascii="Consolas" w:hAnsi="Consolas" w:cs="Consolas"/>
          <w:color w:val="B4B4B4"/>
          <w:sz w:val="19"/>
          <w:szCs w:val="19"/>
          <w:highlight w:val="black"/>
          <w:lang w:val="lt-LT"/>
        </w:rPr>
        <w:t>(</w:t>
      </w:r>
      <w:r>
        <w:rPr>
          <w:rFonts w:ascii="Consolas" w:hAnsi="Consolas" w:cs="Consolas"/>
          <w:color w:val="D69D85"/>
          <w:sz w:val="19"/>
          <w:szCs w:val="19"/>
          <w:highlight w:val="black"/>
          <w:lang w:val="lt-LT"/>
        </w:rPr>
        <w:t>"Press 1 for random generator, press 2 for file input...\n"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ch</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fgetchar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ch</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srand</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time</w:t>
      </w:r>
      <w:r>
        <w:rPr>
          <w:rFonts w:ascii="Consolas" w:hAnsi="Consolas" w:cs="Consolas"/>
          <w:color w:val="B4B4B4"/>
          <w:sz w:val="19"/>
          <w:szCs w:val="19"/>
          <w:highlight w:val="black"/>
          <w:lang w:val="lt-LT"/>
        </w:rPr>
        <w:t>(</w:t>
      </w:r>
      <w:r>
        <w:rPr>
          <w:rFonts w:ascii="Consolas" w:hAnsi="Consolas" w:cs="Consolas"/>
          <w:color w:val="BD63C5"/>
          <w:sz w:val="19"/>
          <w:szCs w:val="19"/>
          <w:highlight w:val="black"/>
          <w:lang w:val="lt-LT"/>
        </w:rPr>
        <w:t>NULL</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rand</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2</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false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true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ch</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'2'</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4EC9B0"/>
          <w:sz w:val="19"/>
          <w:szCs w:val="19"/>
          <w:highlight w:val="black"/>
          <w:lang w:val="lt-LT"/>
        </w:rPr>
        <w:t>ifstream</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in</w:t>
      </w:r>
      <w:r>
        <w:rPr>
          <w:rFonts w:ascii="Consolas" w:hAnsi="Consolas" w:cs="Consolas"/>
          <w:color w:val="B4B4B4"/>
          <w:sz w:val="19"/>
          <w:szCs w:val="19"/>
          <w:highlight w:val="black"/>
          <w:lang w:val="lt-LT"/>
        </w:rPr>
        <w:t>(</w:t>
      </w:r>
      <w:r>
        <w:rPr>
          <w:rFonts w:ascii="Consolas" w:hAnsi="Consolas" w:cs="Consolas"/>
          <w:color w:val="D69D85"/>
          <w:sz w:val="19"/>
          <w:szCs w:val="19"/>
          <w:highlight w:val="black"/>
          <w:lang w:val="lt-LT"/>
        </w:rPr>
        <w:t>"PetkusT.txt"</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B4B4B4"/>
          <w:sz w:val="19"/>
          <w:szCs w:val="19"/>
          <w:highlight w:val="black"/>
          <w:lang w:val="lt-LT"/>
        </w:rPr>
        <w:t>(</w:t>
      </w:r>
      <w:r>
        <w:rPr>
          <w:rFonts w:ascii="Consolas" w:hAnsi="Consolas" w:cs="Consolas"/>
          <w:color w:val="4EC9B0"/>
          <w:sz w:val="19"/>
          <w:szCs w:val="19"/>
          <w:highlight w:val="black"/>
          <w:lang w:val="lt-LT"/>
        </w:rPr>
        <w:t>string</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line</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getline</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in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line</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getline</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in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line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line</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4EC9B0"/>
          <w:sz w:val="19"/>
          <w:szCs w:val="19"/>
          <w:highlight w:val="black"/>
          <w:lang w:val="lt-LT"/>
        </w:rPr>
        <w:t>stringstream</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ss</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lastRenderedPageBreak/>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ss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line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k</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ss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&gt;&gt;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k</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k</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true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false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generation</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print</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printf</w:t>
      </w:r>
      <w:r>
        <w:rPr>
          <w:rFonts w:ascii="Consolas" w:hAnsi="Consolas" w:cs="Consolas"/>
          <w:color w:val="B4B4B4"/>
          <w:sz w:val="19"/>
          <w:szCs w:val="19"/>
          <w:highlight w:val="black"/>
          <w:lang w:val="lt-LT"/>
        </w:rPr>
        <w:t>(</w:t>
      </w:r>
      <w:r>
        <w:rPr>
          <w:rFonts w:ascii="Consolas" w:hAnsi="Consolas" w:cs="Consolas"/>
          <w:color w:val="D69D85"/>
          <w:sz w:val="19"/>
          <w:szCs w:val="19"/>
          <w:highlight w:val="black"/>
          <w:lang w:val="lt-LT"/>
        </w:rPr>
        <w:t>"Press 1 for sequental game, press 2 parallel game, press 3 for CHAOS mode...\n"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ch</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fgetchar</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fgetchar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printf</w:t>
      </w:r>
      <w:r>
        <w:rPr>
          <w:rFonts w:ascii="Consolas" w:hAnsi="Consolas" w:cs="Consolas"/>
          <w:color w:val="B4B4B4"/>
          <w:sz w:val="19"/>
          <w:szCs w:val="19"/>
          <w:highlight w:val="black"/>
          <w:lang w:val="lt-LT"/>
        </w:rPr>
        <w:t>(</w:t>
      </w:r>
      <w:r>
        <w:rPr>
          <w:rFonts w:ascii="Consolas" w:hAnsi="Consolas" w:cs="Consolas"/>
          <w:color w:val="D69D85"/>
          <w:sz w:val="19"/>
          <w:szCs w:val="19"/>
          <w:highlight w:val="black"/>
          <w:lang w:val="lt-LT"/>
        </w:rPr>
        <w:t>"Press any key to continue..."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getchar</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getchar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ch</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while</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true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evolution</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generation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//Nuosekliai</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generation</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ch</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'2'</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'3'</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while</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true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4EC9B0"/>
          <w:sz w:val="19"/>
          <w:szCs w:val="19"/>
          <w:highlight w:val="black"/>
          <w:lang w:val="lt-LT"/>
        </w:rPr>
        <w:t>cudaError_t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cudaEvolution</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population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generation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//Ivykdome funkcija, kurioje algoritmas bus atliekamas lygiagreciai</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8D7A3"/>
          <w:sz w:val="19"/>
          <w:szCs w:val="19"/>
          <w:highlight w:val="black"/>
          <w:lang w:val="lt-LT"/>
        </w:rPr>
        <w:t>cudaSuccess</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fprintf</w:t>
      </w:r>
      <w:r>
        <w:rPr>
          <w:rFonts w:ascii="Consolas" w:hAnsi="Consolas" w:cs="Consolas"/>
          <w:color w:val="B4B4B4"/>
          <w:sz w:val="19"/>
          <w:szCs w:val="19"/>
          <w:highlight w:val="black"/>
          <w:lang w:val="lt-LT"/>
        </w:rPr>
        <w:t>(</w:t>
      </w:r>
      <w:r>
        <w:rPr>
          <w:rFonts w:ascii="Consolas" w:hAnsi="Consolas" w:cs="Consolas"/>
          <w:color w:val="BD63C5"/>
          <w:sz w:val="19"/>
          <w:szCs w:val="19"/>
          <w:highlight w:val="black"/>
          <w:lang w:val="lt-LT"/>
        </w:rPr>
        <w:t>stderr</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"cudaEvolution failed!"</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fgetchar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cudaDeviceReset</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8D7A3"/>
          <w:sz w:val="19"/>
          <w:szCs w:val="19"/>
          <w:highlight w:val="black"/>
          <w:lang w:val="lt-LT"/>
        </w:rPr>
        <w:t>cudaSuccess</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fprintf</w:t>
      </w:r>
      <w:r>
        <w:rPr>
          <w:rFonts w:ascii="Consolas" w:hAnsi="Consolas" w:cs="Consolas"/>
          <w:color w:val="B4B4B4"/>
          <w:sz w:val="19"/>
          <w:szCs w:val="19"/>
          <w:highlight w:val="black"/>
          <w:lang w:val="lt-LT"/>
        </w:rPr>
        <w:t>(</w:t>
      </w:r>
      <w:r>
        <w:rPr>
          <w:rFonts w:ascii="Consolas" w:hAnsi="Consolas" w:cs="Consolas"/>
          <w:color w:val="BD63C5"/>
          <w:sz w:val="19"/>
          <w:szCs w:val="19"/>
          <w:highlight w:val="black"/>
          <w:lang w:val="lt-LT"/>
        </w:rPr>
        <w:t>stderr</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"cudaDeviceReset failed!"</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generation</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evolution</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new_pop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lastRenderedPageBreak/>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new_pop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generation_pass</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memcpy</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new_pop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sizeof</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bool</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print</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void</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print</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system</w:t>
      </w:r>
      <w:r>
        <w:rPr>
          <w:rFonts w:ascii="Consolas" w:hAnsi="Consolas" w:cs="Consolas"/>
          <w:color w:val="B4B4B4"/>
          <w:sz w:val="19"/>
          <w:szCs w:val="19"/>
          <w:highlight w:val="black"/>
          <w:lang w:val="lt-LT"/>
        </w:rPr>
        <w:t>(</w:t>
      </w:r>
      <w:r>
        <w:rPr>
          <w:rFonts w:ascii="Consolas" w:hAnsi="Consolas" w:cs="Consolas"/>
          <w:color w:val="D69D85"/>
          <w:sz w:val="19"/>
          <w:szCs w:val="19"/>
          <w:highlight w:val="black"/>
          <w:lang w:val="lt-LT"/>
        </w:rPr>
        <w:t>"cls"</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char</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printf</w:t>
      </w:r>
      <w:r>
        <w:rPr>
          <w:rFonts w:ascii="Consolas" w:hAnsi="Consolas" w:cs="Consolas"/>
          <w:color w:val="B4B4B4"/>
          <w:sz w:val="19"/>
          <w:szCs w:val="19"/>
          <w:highlight w:val="black"/>
          <w:lang w:val="lt-LT"/>
        </w:rPr>
        <w:t>(</w:t>
      </w:r>
      <w:r>
        <w:rPr>
          <w:rFonts w:ascii="Consolas" w:hAnsi="Consolas" w:cs="Consolas"/>
          <w:color w:val="D69D85"/>
          <w:sz w:val="19"/>
          <w:szCs w:val="19"/>
          <w:highlight w:val="black"/>
          <w:lang w:val="lt-LT"/>
        </w:rPr>
        <w:t>"Generation: %5d\n"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offset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offset</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offset</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offset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row</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offset</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offset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printf</w:t>
      </w:r>
      <w:r>
        <w:rPr>
          <w:rFonts w:ascii="Consolas" w:hAnsi="Consolas" w:cs="Consolas"/>
          <w:color w:val="B4B4B4"/>
          <w:sz w:val="19"/>
          <w:szCs w:val="19"/>
          <w:highlight w:val="black"/>
          <w:lang w:val="lt-LT"/>
        </w:rPr>
        <w:t>(</w:t>
      </w:r>
      <w:r>
        <w:rPr>
          <w:rFonts w:ascii="Consolas" w:hAnsi="Consolas" w:cs="Consolas"/>
          <w:color w:val="D69D85"/>
          <w:sz w:val="19"/>
          <w:szCs w:val="19"/>
          <w:highlight w:val="black"/>
          <w:lang w:val="lt-LT"/>
        </w:rPr>
        <w:t>"%s\n"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row</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generation_pass</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&amp;&amp;</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&amp;&amp;</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&amp;&amp;</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&amp;&amp;</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2</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false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&gt;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3</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false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lastRenderedPageBreak/>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true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counter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3</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true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false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check_neighbour</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else</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4EC9B0"/>
          <w:sz w:val="19"/>
          <w:szCs w:val="19"/>
          <w:highlight w:val="black"/>
          <w:lang w:val="lt-LT"/>
        </w:rPr>
        <w:t>cudaError_t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cudaEvolution</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bool</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generation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char</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mode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struct</w:t>
      </w:r>
      <w:r>
        <w:rPr>
          <w:rFonts w:ascii="Consolas" w:hAnsi="Consolas" w:cs="Consolas"/>
          <w:color w:val="DCDCDC"/>
          <w:sz w:val="19"/>
          <w:szCs w:val="19"/>
          <w:highlight w:val="black"/>
          <w:lang w:val="lt-LT"/>
        </w:rPr>
        <w:t xml:space="preserve"> </w:t>
      </w:r>
      <w:r>
        <w:rPr>
          <w:rFonts w:ascii="Consolas" w:hAnsi="Consolas" w:cs="Consolas"/>
          <w:color w:val="4EC9B0"/>
          <w:sz w:val="19"/>
          <w:szCs w:val="19"/>
          <w:highlight w:val="black"/>
          <w:lang w:val="lt-LT"/>
        </w:rPr>
        <w:t>bool_data</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struct</w:t>
      </w:r>
      <w:r>
        <w:rPr>
          <w:rFonts w:ascii="Consolas" w:hAnsi="Consolas" w:cs="Consolas"/>
          <w:color w:val="DCDCDC"/>
          <w:sz w:val="19"/>
          <w:szCs w:val="19"/>
          <w:highlight w:val="black"/>
          <w:lang w:val="lt-LT"/>
        </w:rPr>
        <w:t xml:space="preserve"> </w:t>
      </w:r>
      <w:r>
        <w:rPr>
          <w:rFonts w:ascii="Consolas" w:hAnsi="Consolas" w:cs="Consolas"/>
          <w:color w:val="4EC9B0"/>
          <w:sz w:val="19"/>
          <w:szCs w:val="19"/>
          <w:highlight w:val="black"/>
          <w:lang w:val="lt-LT"/>
        </w:rPr>
        <w:t>bool_data</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new_p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struct</w:t>
      </w:r>
      <w:r>
        <w:rPr>
          <w:rFonts w:ascii="Consolas" w:hAnsi="Consolas" w:cs="Consolas"/>
          <w:color w:val="DCDCDC"/>
          <w:sz w:val="19"/>
          <w:szCs w:val="19"/>
          <w:highlight w:val="black"/>
          <w:lang w:val="lt-LT"/>
        </w:rPr>
        <w:t xml:space="preserve"> </w:t>
      </w:r>
      <w:r>
        <w:rPr>
          <w:rFonts w:ascii="Consolas" w:hAnsi="Consolas" w:cs="Consolas"/>
          <w:color w:val="4EC9B0"/>
          <w:sz w:val="19"/>
          <w:szCs w:val="19"/>
          <w:highlight w:val="black"/>
          <w:lang w:val="lt-LT"/>
        </w:rPr>
        <w:t>bool_data</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dev_p</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struct</w:t>
      </w:r>
      <w:r>
        <w:rPr>
          <w:rFonts w:ascii="Consolas" w:hAnsi="Consolas" w:cs="Consolas"/>
          <w:color w:val="DCDCDC"/>
          <w:sz w:val="19"/>
          <w:szCs w:val="19"/>
          <w:highlight w:val="black"/>
          <w:lang w:val="lt-LT"/>
        </w:rPr>
        <w:t xml:space="preserve"> </w:t>
      </w:r>
      <w:r>
        <w:rPr>
          <w:rFonts w:ascii="Consolas" w:hAnsi="Consolas" w:cs="Consolas"/>
          <w:color w:val="4EC9B0"/>
          <w:sz w:val="19"/>
          <w:szCs w:val="19"/>
          <w:highlight w:val="black"/>
          <w:lang w:val="lt-LT"/>
        </w:rPr>
        <w:t>bool_data</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dev_new_p</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4EC9B0"/>
          <w:sz w:val="19"/>
          <w:szCs w:val="19"/>
          <w:highlight w:val="black"/>
          <w:lang w:val="lt-LT"/>
        </w:rPr>
        <w:t>cudaError_t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cudaStatus</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cudaSetDevice</w:t>
      </w:r>
      <w:r>
        <w:rPr>
          <w:rFonts w:ascii="Consolas" w:hAnsi="Consolas" w:cs="Consolas"/>
          <w:color w:val="B4B4B4"/>
          <w:sz w:val="19"/>
          <w:szCs w:val="19"/>
          <w:highlight w:val="black"/>
          <w:lang w:val="lt-LT"/>
        </w:rPr>
        <w:t>(</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8D7A3"/>
          <w:sz w:val="19"/>
          <w:szCs w:val="19"/>
          <w:highlight w:val="black"/>
          <w:lang w:val="lt-LT"/>
        </w:rPr>
        <w:t>cudaSuccess</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fprintf</w:t>
      </w:r>
      <w:r>
        <w:rPr>
          <w:rFonts w:ascii="Consolas" w:hAnsi="Consolas" w:cs="Consolas"/>
          <w:color w:val="B4B4B4"/>
          <w:sz w:val="19"/>
          <w:szCs w:val="19"/>
          <w:highlight w:val="black"/>
          <w:lang w:val="lt-LT"/>
        </w:rPr>
        <w:t>(</w:t>
      </w:r>
      <w:r>
        <w:rPr>
          <w:rFonts w:ascii="Consolas" w:hAnsi="Consolas" w:cs="Consolas"/>
          <w:color w:val="BD63C5"/>
          <w:sz w:val="19"/>
          <w:szCs w:val="19"/>
          <w:highlight w:val="black"/>
          <w:lang w:val="lt-LT"/>
        </w:rPr>
        <w:t>stderr</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"cudaSetDevice failed!  Do you have a CUDA-capable GPU installed?"</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goto</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Error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cudaMalloc</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void</w:t>
      </w:r>
      <w:r>
        <w:rPr>
          <w:rFonts w:ascii="Consolas" w:hAnsi="Consolas" w:cs="Consolas"/>
          <w:color w:val="B4B4B4"/>
          <w:sz w:val="19"/>
          <w:szCs w:val="19"/>
          <w:highlight w:val="black"/>
          <w:lang w:val="lt-LT"/>
        </w:rPr>
        <w:t>**)&amp;</w:t>
      </w:r>
      <w:r>
        <w:rPr>
          <w:rFonts w:ascii="Consolas" w:hAnsi="Consolas" w:cs="Consolas"/>
          <w:color w:val="C8C8C8"/>
          <w:sz w:val="19"/>
          <w:szCs w:val="19"/>
          <w:highlight w:val="black"/>
          <w:lang w:val="lt-LT"/>
        </w:rPr>
        <w:t>dev_p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sizeof</w:t>
      </w:r>
      <w:r>
        <w:rPr>
          <w:rFonts w:ascii="Consolas" w:hAnsi="Consolas" w:cs="Consolas"/>
          <w:color w:val="B4B4B4"/>
          <w:sz w:val="19"/>
          <w:szCs w:val="19"/>
          <w:highlight w:val="black"/>
          <w:lang w:val="lt-LT"/>
        </w:rPr>
        <w:t>(</w:t>
      </w:r>
      <w:r>
        <w:rPr>
          <w:rFonts w:ascii="Consolas" w:hAnsi="Consolas" w:cs="Consolas"/>
          <w:color w:val="4EC9B0"/>
          <w:sz w:val="19"/>
          <w:szCs w:val="19"/>
          <w:highlight w:val="black"/>
          <w:lang w:val="lt-LT"/>
        </w:rPr>
        <w:t>bool_data</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//skiriame atminti tiek pradinei matricai</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8D7A3"/>
          <w:sz w:val="19"/>
          <w:szCs w:val="19"/>
          <w:highlight w:val="black"/>
          <w:lang w:val="lt-LT"/>
        </w:rPr>
        <w:t>cudaSuccess</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fprintf</w:t>
      </w:r>
      <w:r>
        <w:rPr>
          <w:rFonts w:ascii="Consolas" w:hAnsi="Consolas" w:cs="Consolas"/>
          <w:color w:val="B4B4B4"/>
          <w:sz w:val="19"/>
          <w:szCs w:val="19"/>
          <w:highlight w:val="black"/>
          <w:lang w:val="lt-LT"/>
        </w:rPr>
        <w:t>(</w:t>
      </w:r>
      <w:r>
        <w:rPr>
          <w:rFonts w:ascii="Consolas" w:hAnsi="Consolas" w:cs="Consolas"/>
          <w:color w:val="BD63C5"/>
          <w:sz w:val="19"/>
          <w:szCs w:val="19"/>
          <w:highlight w:val="black"/>
          <w:lang w:val="lt-LT"/>
        </w:rPr>
        <w:t>stderr</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"cudaMalloc failed!"</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goto</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Error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cudaMalloc</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void</w:t>
      </w:r>
      <w:r>
        <w:rPr>
          <w:rFonts w:ascii="Consolas" w:hAnsi="Consolas" w:cs="Consolas"/>
          <w:color w:val="B4B4B4"/>
          <w:sz w:val="19"/>
          <w:szCs w:val="19"/>
          <w:highlight w:val="black"/>
          <w:lang w:val="lt-LT"/>
        </w:rPr>
        <w:t>**)&amp;</w:t>
      </w:r>
      <w:r>
        <w:rPr>
          <w:rFonts w:ascii="Consolas" w:hAnsi="Consolas" w:cs="Consolas"/>
          <w:color w:val="C8C8C8"/>
          <w:sz w:val="19"/>
          <w:szCs w:val="19"/>
          <w:highlight w:val="black"/>
          <w:lang w:val="lt-LT"/>
        </w:rPr>
        <w:t>dev_new_p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sizeof</w:t>
      </w:r>
      <w:r>
        <w:rPr>
          <w:rFonts w:ascii="Consolas" w:hAnsi="Consolas" w:cs="Consolas"/>
          <w:color w:val="B4B4B4"/>
          <w:sz w:val="19"/>
          <w:szCs w:val="19"/>
          <w:highlight w:val="black"/>
          <w:lang w:val="lt-LT"/>
        </w:rPr>
        <w:t>(</w:t>
      </w:r>
      <w:r>
        <w:rPr>
          <w:rFonts w:ascii="Consolas" w:hAnsi="Consolas" w:cs="Consolas"/>
          <w:color w:val="4EC9B0"/>
          <w:sz w:val="19"/>
          <w:szCs w:val="19"/>
          <w:highlight w:val="black"/>
          <w:lang w:val="lt-LT"/>
        </w:rPr>
        <w:t>bool_data</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//tiek naujai matricai</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8D7A3"/>
          <w:sz w:val="19"/>
          <w:szCs w:val="19"/>
          <w:highlight w:val="black"/>
          <w:lang w:val="lt-LT"/>
        </w:rPr>
        <w:t>cudaSuccess</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fprintf</w:t>
      </w:r>
      <w:r>
        <w:rPr>
          <w:rFonts w:ascii="Consolas" w:hAnsi="Consolas" w:cs="Consolas"/>
          <w:color w:val="B4B4B4"/>
          <w:sz w:val="19"/>
          <w:szCs w:val="19"/>
          <w:highlight w:val="black"/>
          <w:lang w:val="lt-LT"/>
        </w:rPr>
        <w:t>(</w:t>
      </w:r>
      <w:r>
        <w:rPr>
          <w:rFonts w:ascii="Consolas" w:hAnsi="Consolas" w:cs="Consolas"/>
          <w:color w:val="BD63C5"/>
          <w:sz w:val="19"/>
          <w:szCs w:val="19"/>
          <w:highlight w:val="black"/>
          <w:lang w:val="lt-LT"/>
        </w:rPr>
        <w:t>stderr</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"cudaMalloc failed!"</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lastRenderedPageBreak/>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goto</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Error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cudaMemcpy</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dev_p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sizeof</w:t>
      </w:r>
      <w:r>
        <w:rPr>
          <w:rFonts w:ascii="Consolas" w:hAnsi="Consolas" w:cs="Consolas"/>
          <w:color w:val="B4B4B4"/>
          <w:sz w:val="19"/>
          <w:szCs w:val="19"/>
          <w:highlight w:val="black"/>
          <w:lang w:val="lt-LT"/>
        </w:rPr>
        <w:t>(</w:t>
      </w:r>
      <w:r>
        <w:rPr>
          <w:rFonts w:ascii="Consolas" w:hAnsi="Consolas" w:cs="Consolas"/>
          <w:color w:val="4EC9B0"/>
          <w:sz w:val="19"/>
          <w:szCs w:val="19"/>
          <w:highlight w:val="black"/>
          <w:lang w:val="lt-LT"/>
        </w:rPr>
        <w:t>bool_data</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8D7A3"/>
          <w:sz w:val="19"/>
          <w:szCs w:val="19"/>
          <w:highlight w:val="black"/>
          <w:lang w:val="lt-LT"/>
        </w:rPr>
        <w:t>cudaMemcpyHostToDevice</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//perduodam duomenis</w:t>
      </w:r>
      <w:r>
        <w:rPr>
          <w:rFonts w:ascii="Consolas" w:hAnsi="Consolas" w:cs="Consolas"/>
          <w:color w:val="608B4E"/>
          <w:sz w:val="19"/>
          <w:szCs w:val="19"/>
          <w:highlight w:val="black"/>
          <w:lang w:val="lt-LT"/>
        </w:rPr>
        <w:tab/>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8D7A3"/>
          <w:sz w:val="19"/>
          <w:szCs w:val="19"/>
          <w:highlight w:val="black"/>
          <w:lang w:val="lt-LT"/>
        </w:rPr>
        <w:t>cudaSuccess</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fprintf</w:t>
      </w:r>
      <w:r>
        <w:rPr>
          <w:rFonts w:ascii="Consolas" w:hAnsi="Consolas" w:cs="Consolas"/>
          <w:color w:val="B4B4B4"/>
          <w:sz w:val="19"/>
          <w:szCs w:val="19"/>
          <w:highlight w:val="black"/>
          <w:lang w:val="lt-LT"/>
        </w:rPr>
        <w:t>(</w:t>
      </w:r>
      <w:r>
        <w:rPr>
          <w:rFonts w:ascii="Consolas" w:hAnsi="Consolas" w:cs="Consolas"/>
          <w:color w:val="BD63C5"/>
          <w:sz w:val="19"/>
          <w:szCs w:val="19"/>
          <w:highlight w:val="black"/>
          <w:lang w:val="lt-LT"/>
        </w:rPr>
        <w:t>stderr</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"cudaMemcpy failed!"</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goto</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Error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cudaMemcpy</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dev_new_p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new_p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sizeof</w:t>
      </w:r>
      <w:r>
        <w:rPr>
          <w:rFonts w:ascii="Consolas" w:hAnsi="Consolas" w:cs="Consolas"/>
          <w:color w:val="B4B4B4"/>
          <w:sz w:val="19"/>
          <w:szCs w:val="19"/>
          <w:highlight w:val="black"/>
          <w:lang w:val="lt-LT"/>
        </w:rPr>
        <w:t>(</w:t>
      </w:r>
      <w:r>
        <w:rPr>
          <w:rFonts w:ascii="Consolas" w:hAnsi="Consolas" w:cs="Consolas"/>
          <w:color w:val="4EC9B0"/>
          <w:sz w:val="19"/>
          <w:szCs w:val="19"/>
          <w:highlight w:val="black"/>
          <w:lang w:val="lt-LT"/>
        </w:rPr>
        <w:t>bool_data</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8D7A3"/>
          <w:sz w:val="19"/>
          <w:szCs w:val="19"/>
          <w:highlight w:val="black"/>
          <w:lang w:val="lt-LT"/>
        </w:rPr>
        <w:t>cudaMemcpyHostToDevice</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8D7A3"/>
          <w:sz w:val="19"/>
          <w:szCs w:val="19"/>
          <w:highlight w:val="black"/>
          <w:lang w:val="lt-LT"/>
        </w:rPr>
        <w:t>cudaSuccess</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fprintf</w:t>
      </w:r>
      <w:r>
        <w:rPr>
          <w:rFonts w:ascii="Consolas" w:hAnsi="Consolas" w:cs="Consolas"/>
          <w:color w:val="B4B4B4"/>
          <w:sz w:val="19"/>
          <w:szCs w:val="19"/>
          <w:highlight w:val="black"/>
          <w:lang w:val="lt-LT"/>
        </w:rPr>
        <w:t>(</w:t>
      </w:r>
      <w:r>
        <w:rPr>
          <w:rFonts w:ascii="Consolas" w:hAnsi="Consolas" w:cs="Consolas"/>
          <w:color w:val="BD63C5"/>
          <w:sz w:val="19"/>
          <w:szCs w:val="19"/>
          <w:highlight w:val="black"/>
          <w:lang w:val="lt-LT"/>
        </w:rPr>
        <w:t>stderr</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"cudaMemcpy failed!"</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goto</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Error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mode</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'2'</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startEvolution</w:t>
      </w:r>
      <w:r>
        <w:rPr>
          <w:rFonts w:ascii="Consolas" w:hAnsi="Consolas" w:cs="Consolas"/>
          <w:color w:val="B4B4B4"/>
          <w:sz w:val="19"/>
          <w:szCs w:val="19"/>
          <w:highlight w:val="black"/>
          <w:lang w:val="lt-LT"/>
        </w:rPr>
        <w:t>&lt;&lt;&lt;</w:t>
      </w:r>
      <w:r>
        <w:rPr>
          <w:rFonts w:ascii="Consolas" w:hAnsi="Consolas" w:cs="Consolas"/>
          <w:color w:val="FFFFFF"/>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&gt;&gt;&gt;(</w:t>
      </w:r>
      <w:r>
        <w:rPr>
          <w:rFonts w:ascii="Consolas" w:hAnsi="Consolas" w:cs="Consolas"/>
          <w:color w:val="FFFFFF"/>
          <w:sz w:val="19"/>
          <w:szCs w:val="19"/>
          <w:highlight w:val="black"/>
          <w:lang w:val="lt-LT"/>
        </w:rPr>
        <w:t>dev_p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dev_new_p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//Ivykdom gijas</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mode</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'3'</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startEvolutionCHAOS</w:t>
      </w:r>
      <w:r>
        <w:rPr>
          <w:rFonts w:ascii="Consolas" w:hAnsi="Consolas" w:cs="Consolas"/>
          <w:color w:val="B4B4B4"/>
          <w:sz w:val="19"/>
          <w:szCs w:val="19"/>
          <w:highlight w:val="black"/>
          <w:lang w:val="lt-LT"/>
        </w:rPr>
        <w:t>&lt;&lt;&lt;</w:t>
      </w:r>
      <w:r>
        <w:rPr>
          <w:rFonts w:ascii="Consolas" w:hAnsi="Consolas" w:cs="Consolas"/>
          <w:color w:val="FFFFFF"/>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1</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MAX_COL</w:t>
      </w:r>
      <w:r>
        <w:rPr>
          <w:rFonts w:ascii="Consolas" w:hAnsi="Consolas" w:cs="Consolas"/>
          <w:color w:val="B4B4B4"/>
          <w:sz w:val="19"/>
          <w:szCs w:val="19"/>
          <w:highlight w:val="black"/>
          <w:lang w:val="lt-LT"/>
        </w:rPr>
        <w:t>&gt;&gt;&gt;(</w:t>
      </w:r>
      <w:r>
        <w:rPr>
          <w:rFonts w:ascii="Consolas" w:hAnsi="Consolas" w:cs="Consolas"/>
          <w:color w:val="FFFFFF"/>
          <w:sz w:val="19"/>
          <w:szCs w:val="19"/>
          <w:highlight w:val="black"/>
          <w:lang w:val="lt-LT"/>
        </w:rPr>
        <w:t>dev_p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FFFFFF"/>
          <w:sz w:val="19"/>
          <w:szCs w:val="19"/>
          <w:highlight w:val="black"/>
          <w:lang w:val="lt-LT"/>
        </w:rPr>
        <w:t>dev_new_p</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cudaGetLastError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8D7A3"/>
          <w:sz w:val="19"/>
          <w:szCs w:val="19"/>
          <w:highlight w:val="black"/>
          <w:lang w:val="lt-LT"/>
        </w:rPr>
        <w:t>cudaSuccess</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fprintf</w:t>
      </w:r>
      <w:r>
        <w:rPr>
          <w:rFonts w:ascii="Consolas" w:hAnsi="Consolas" w:cs="Consolas"/>
          <w:color w:val="B4B4B4"/>
          <w:sz w:val="19"/>
          <w:szCs w:val="19"/>
          <w:highlight w:val="black"/>
          <w:lang w:val="lt-LT"/>
        </w:rPr>
        <w:t>(</w:t>
      </w:r>
      <w:r>
        <w:rPr>
          <w:rFonts w:ascii="Consolas" w:hAnsi="Consolas" w:cs="Consolas"/>
          <w:color w:val="BD63C5"/>
          <w:sz w:val="19"/>
          <w:szCs w:val="19"/>
          <w:highlight w:val="black"/>
          <w:lang w:val="lt-LT"/>
        </w:rPr>
        <w:t>stderr</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"startEvolution launch failed: %s\n"</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cudaGetErrorString</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cudaStatus</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goto</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Error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cudaMemcpy</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dev_p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sizeof</w:t>
      </w:r>
      <w:r>
        <w:rPr>
          <w:rFonts w:ascii="Consolas" w:hAnsi="Consolas" w:cs="Consolas"/>
          <w:color w:val="B4B4B4"/>
          <w:sz w:val="19"/>
          <w:szCs w:val="19"/>
          <w:highlight w:val="black"/>
          <w:lang w:val="lt-LT"/>
        </w:rPr>
        <w:t>(</w:t>
      </w:r>
      <w:r>
        <w:rPr>
          <w:rFonts w:ascii="Consolas" w:hAnsi="Consolas" w:cs="Consolas"/>
          <w:color w:val="4EC9B0"/>
          <w:sz w:val="19"/>
          <w:szCs w:val="19"/>
          <w:highlight w:val="black"/>
          <w:lang w:val="lt-LT"/>
        </w:rPr>
        <w:t>bool_data</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8D7A3"/>
          <w:sz w:val="19"/>
          <w:szCs w:val="19"/>
          <w:highlight w:val="black"/>
          <w:lang w:val="lt-LT"/>
        </w:rPr>
        <w:t>cudaMemcpyDeviceToHost</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//Susigrazinam rezultatus</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8D7A3"/>
          <w:sz w:val="19"/>
          <w:szCs w:val="19"/>
          <w:highlight w:val="black"/>
          <w:lang w:val="lt-LT"/>
        </w:rPr>
        <w:t>cudaSuccess</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fprintf</w:t>
      </w:r>
      <w:r>
        <w:rPr>
          <w:rFonts w:ascii="Consolas" w:hAnsi="Consolas" w:cs="Consolas"/>
          <w:color w:val="B4B4B4"/>
          <w:sz w:val="19"/>
          <w:szCs w:val="19"/>
          <w:highlight w:val="black"/>
          <w:lang w:val="lt-LT"/>
        </w:rPr>
        <w:t>(</w:t>
      </w:r>
      <w:r>
        <w:rPr>
          <w:rFonts w:ascii="Consolas" w:hAnsi="Consolas" w:cs="Consolas"/>
          <w:color w:val="BD63C5"/>
          <w:sz w:val="19"/>
          <w:szCs w:val="19"/>
          <w:highlight w:val="black"/>
          <w:lang w:val="lt-LT"/>
        </w:rPr>
        <w:t>stderr</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"cudaMemcpy failed!"</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goto</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Error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cudaMemcpy</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new_p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dev_new_p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569CD6"/>
          <w:sz w:val="19"/>
          <w:szCs w:val="19"/>
          <w:highlight w:val="black"/>
          <w:lang w:val="lt-LT"/>
        </w:rPr>
        <w:t>sizeof</w:t>
      </w:r>
      <w:r>
        <w:rPr>
          <w:rFonts w:ascii="Consolas" w:hAnsi="Consolas" w:cs="Consolas"/>
          <w:color w:val="B4B4B4"/>
          <w:sz w:val="19"/>
          <w:szCs w:val="19"/>
          <w:highlight w:val="black"/>
          <w:lang w:val="lt-LT"/>
        </w:rPr>
        <w:t>(</w:t>
      </w:r>
      <w:r>
        <w:rPr>
          <w:rFonts w:ascii="Consolas" w:hAnsi="Consolas" w:cs="Consolas"/>
          <w:color w:val="4EC9B0"/>
          <w:sz w:val="19"/>
          <w:szCs w:val="19"/>
          <w:highlight w:val="black"/>
          <w:lang w:val="lt-LT"/>
        </w:rPr>
        <w:t>bool_data</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8D7A3"/>
          <w:sz w:val="19"/>
          <w:szCs w:val="19"/>
          <w:highlight w:val="black"/>
          <w:lang w:val="lt-LT"/>
        </w:rPr>
        <w:t>cudaMemcpyDeviceToHost</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if</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cudaStatus</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8D7A3"/>
          <w:sz w:val="19"/>
          <w:szCs w:val="19"/>
          <w:highlight w:val="black"/>
          <w:lang w:val="lt-LT"/>
        </w:rPr>
        <w:t>cudaSuccess</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fprintf</w:t>
      </w:r>
      <w:r>
        <w:rPr>
          <w:rFonts w:ascii="Consolas" w:hAnsi="Consolas" w:cs="Consolas"/>
          <w:color w:val="B4B4B4"/>
          <w:sz w:val="19"/>
          <w:szCs w:val="19"/>
          <w:highlight w:val="black"/>
          <w:lang w:val="lt-LT"/>
        </w:rPr>
        <w:t>(</w:t>
      </w:r>
      <w:r>
        <w:rPr>
          <w:rFonts w:ascii="Consolas" w:hAnsi="Consolas" w:cs="Consolas"/>
          <w:color w:val="BD63C5"/>
          <w:sz w:val="19"/>
          <w:szCs w:val="19"/>
          <w:highlight w:val="black"/>
          <w:lang w:val="lt-LT"/>
        </w:rPr>
        <w:t>stderr</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D69D85"/>
          <w:sz w:val="19"/>
          <w:szCs w:val="19"/>
          <w:highlight w:val="black"/>
          <w:lang w:val="lt-LT"/>
        </w:rPr>
        <w:t>"cudaMemcpy failed!"</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goto</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Error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MAX_ROW</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for</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569CD6"/>
          <w:sz w:val="19"/>
          <w:szCs w:val="19"/>
          <w:highlight w:val="black"/>
          <w:lang w:val="lt-LT"/>
        </w:rPr>
        <w:t>int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5CEA8"/>
          <w:sz w:val="19"/>
          <w:szCs w:val="19"/>
          <w:highlight w:val="black"/>
          <w:lang w:val="lt-LT"/>
        </w:rPr>
        <w:t>0</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&lt;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MAX_COL</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new_p</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i</w:t>
      </w:r>
      <w:r>
        <w:rPr>
          <w:rFonts w:ascii="Consolas" w:hAnsi="Consolas" w:cs="Consolas"/>
          <w:color w:val="B4B4B4"/>
          <w:sz w:val="19"/>
          <w:szCs w:val="19"/>
          <w:highlight w:val="black"/>
          <w:lang w:val="lt-LT"/>
        </w:rPr>
        <w:t>].</w:t>
      </w:r>
      <w:r>
        <w:rPr>
          <w:rFonts w:ascii="Consolas" w:hAnsi="Consolas" w:cs="Consolas"/>
          <w:color w:val="DADADA"/>
          <w:sz w:val="19"/>
          <w:szCs w:val="19"/>
          <w:highlight w:val="black"/>
          <w:lang w:val="lt-LT"/>
        </w:rPr>
        <w:t>data</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j</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608B4E"/>
          <w:sz w:val="19"/>
          <w:szCs w:val="19"/>
          <w:highlight w:val="black"/>
          <w:lang w:val="lt-LT"/>
        </w:rPr>
        <w:t>//perrasom is naujo pradine matrica</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C8C8C8"/>
          <w:sz w:val="19"/>
          <w:szCs w:val="19"/>
          <w:highlight w:val="black"/>
          <w:lang w:val="lt-LT"/>
        </w:rPr>
        <w:t>print</w:t>
      </w:r>
      <w:r>
        <w:rPr>
          <w:rFonts w:ascii="Consolas" w:hAnsi="Consolas" w:cs="Consolas"/>
          <w:color w:val="B4B4B4"/>
          <w:sz w:val="19"/>
          <w:szCs w:val="19"/>
          <w:highlight w:val="black"/>
          <w:lang w:val="lt-LT"/>
        </w:rPr>
        <w:t>(</w:t>
      </w:r>
      <w:r>
        <w:rPr>
          <w:rFonts w:ascii="Consolas" w:hAnsi="Consolas" w:cs="Consolas"/>
          <w:color w:val="7F7F7F"/>
          <w:sz w:val="19"/>
          <w:szCs w:val="19"/>
          <w:highlight w:val="black"/>
          <w:lang w:val="lt-LT"/>
        </w:rPr>
        <w:t>pop</w:t>
      </w:r>
      <w:r>
        <w:rPr>
          <w:rFonts w:ascii="Consolas" w:hAnsi="Consolas" w:cs="Consolas"/>
          <w:color w:val="B4B4B4"/>
          <w:sz w:val="19"/>
          <w:szCs w:val="19"/>
          <w:highlight w:val="black"/>
          <w:lang w:val="lt-LT"/>
        </w:rPr>
        <w:t>,</w:t>
      </w:r>
      <w:r>
        <w:rPr>
          <w:rFonts w:ascii="Consolas" w:hAnsi="Consolas" w:cs="Consolas"/>
          <w:color w:val="DCDCDC"/>
          <w:sz w:val="19"/>
          <w:szCs w:val="19"/>
          <w:highlight w:val="black"/>
          <w:lang w:val="lt-LT"/>
        </w:rPr>
        <w:t xml:space="preserve"> </w:t>
      </w:r>
      <w:r>
        <w:rPr>
          <w:rFonts w:ascii="Consolas" w:hAnsi="Consolas" w:cs="Consolas"/>
          <w:color w:val="7F7F7F"/>
          <w:sz w:val="19"/>
          <w:szCs w:val="19"/>
          <w:highlight w:val="black"/>
          <w:lang w:val="lt-LT"/>
        </w:rPr>
        <w:t>generation</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C8C8C8"/>
          <w:sz w:val="19"/>
          <w:szCs w:val="19"/>
          <w:highlight w:val="black"/>
          <w:lang w:val="lt-LT"/>
        </w:rPr>
        <w:t>Error</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lastRenderedPageBreak/>
        <w:tab/>
      </w:r>
      <w:r>
        <w:rPr>
          <w:rFonts w:ascii="Consolas" w:hAnsi="Consolas" w:cs="Consolas"/>
          <w:color w:val="C8C8C8"/>
          <w:sz w:val="19"/>
          <w:szCs w:val="19"/>
          <w:highlight w:val="black"/>
          <w:lang w:val="lt-LT"/>
        </w:rPr>
        <w:t>cudaFree</w:t>
      </w:r>
      <w:r>
        <w:rPr>
          <w:rFonts w:ascii="Consolas" w:hAnsi="Consolas" w:cs="Consolas"/>
          <w:color w:val="B4B4B4"/>
          <w:sz w:val="19"/>
          <w:szCs w:val="19"/>
          <w:highlight w:val="black"/>
          <w:lang w:val="lt-LT"/>
        </w:rPr>
        <w:t>(</w:t>
      </w:r>
      <w:r>
        <w:rPr>
          <w:rFonts w:ascii="Consolas" w:hAnsi="Consolas" w:cs="Consolas"/>
          <w:color w:val="C8C8C8"/>
          <w:sz w:val="19"/>
          <w:szCs w:val="19"/>
          <w:highlight w:val="black"/>
          <w:lang w:val="lt-LT"/>
        </w:rPr>
        <w:t>dev_p</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DCDCDC"/>
          <w:sz w:val="19"/>
          <w:szCs w:val="19"/>
          <w:highlight w:val="black"/>
          <w:lang w:val="lt-LT"/>
        </w:rPr>
        <w:tab/>
      </w:r>
      <w:r>
        <w:rPr>
          <w:rFonts w:ascii="Consolas" w:hAnsi="Consolas" w:cs="Consolas"/>
          <w:color w:val="569CD6"/>
          <w:sz w:val="19"/>
          <w:szCs w:val="19"/>
          <w:highlight w:val="black"/>
          <w:lang w:val="lt-LT"/>
        </w:rPr>
        <w:t>return</w:t>
      </w:r>
      <w:r>
        <w:rPr>
          <w:rFonts w:ascii="Consolas" w:hAnsi="Consolas" w:cs="Consolas"/>
          <w:color w:val="DCDCDC"/>
          <w:sz w:val="19"/>
          <w:szCs w:val="19"/>
          <w:highlight w:val="black"/>
          <w:lang w:val="lt-LT"/>
        </w:rPr>
        <w:t xml:space="preserve"> </w:t>
      </w:r>
      <w:r>
        <w:rPr>
          <w:rFonts w:ascii="Consolas" w:hAnsi="Consolas" w:cs="Consolas"/>
          <w:color w:val="C8C8C8"/>
          <w:sz w:val="19"/>
          <w:szCs w:val="19"/>
          <w:highlight w:val="black"/>
          <w:lang w:val="lt-LT"/>
        </w:rPr>
        <w:t>cudaStatus</w:t>
      </w:r>
      <w:r>
        <w:rPr>
          <w:rFonts w:ascii="Consolas" w:hAnsi="Consolas" w:cs="Consolas"/>
          <w:color w:val="B4B4B4"/>
          <w:sz w:val="19"/>
          <w:szCs w:val="19"/>
          <w:highlight w:val="black"/>
          <w:lang w:val="lt-LT"/>
        </w:rPr>
        <w:t>;</w:t>
      </w:r>
    </w:p>
    <w:p w:rsidR="00C639A8" w:rsidRDefault="00C639A8" w:rsidP="00C639A8">
      <w:pPr>
        <w:suppressAutoHyphens w:val="0"/>
        <w:autoSpaceDE w:val="0"/>
        <w:autoSpaceDN w:val="0"/>
        <w:adjustRightInd w:val="0"/>
        <w:spacing w:line="240" w:lineRule="auto"/>
        <w:ind w:firstLine="0"/>
        <w:rPr>
          <w:rFonts w:ascii="Consolas" w:hAnsi="Consolas" w:cs="Consolas"/>
          <w:color w:val="DCDCDC"/>
          <w:sz w:val="19"/>
          <w:szCs w:val="19"/>
          <w:highlight w:val="black"/>
          <w:lang w:val="lt-LT"/>
        </w:rPr>
      </w:pPr>
      <w:r>
        <w:rPr>
          <w:rFonts w:ascii="Consolas" w:hAnsi="Consolas" w:cs="Consolas"/>
          <w:color w:val="B4B4B4"/>
          <w:sz w:val="19"/>
          <w:szCs w:val="19"/>
          <w:highlight w:val="black"/>
          <w:lang w:val="lt-LT"/>
        </w:rPr>
        <w:t>}</w:t>
      </w:r>
    </w:p>
    <w:p w:rsidR="00C639A8" w:rsidRDefault="00C639A8" w:rsidP="00CC0ECD">
      <w:pPr>
        <w:ind w:firstLine="0"/>
      </w:pPr>
    </w:p>
    <w:p w:rsidR="00C639A8" w:rsidRDefault="00C639A8" w:rsidP="00C639A8">
      <w:pPr>
        <w:pStyle w:val="Heading2"/>
      </w:pPr>
      <w:r w:rsidRPr="00C639A8">
        <w:t>Testavimas</w:t>
      </w:r>
    </w:p>
    <w:p w:rsidR="00C639A8" w:rsidRDefault="00C639A8" w:rsidP="00C639A8">
      <w:r>
        <w:t>Kadangi populiacijos matrica yra generuojama atsitiktinai, nėra apibrėžtų ir tikslių metodų, kaip ją galime ištestuoti. Vienas iš galimų variantų testavime – sužinoti sistemos apribojimus nustatant matricos ilgį ir plotį.</w:t>
      </w:r>
      <w:r>
        <w:br/>
        <w:t>CUDA:</w:t>
      </w:r>
    </w:p>
    <w:p w:rsidR="00C639A8" w:rsidRDefault="00C639A8" w:rsidP="00C639A8">
      <w:r>
        <w:t>200x200 – Sistema viekia sėkmingai</w:t>
      </w:r>
    </w:p>
    <w:p w:rsidR="00C639A8" w:rsidRDefault="00C639A8" w:rsidP="00C639A8">
      <w:r>
        <w:t>1000x1000 – matrica nesugeneruojama</w:t>
      </w:r>
    </w:p>
    <w:p w:rsidR="00C639A8" w:rsidRDefault="00C639A8" w:rsidP="00C639A8">
      <w:r>
        <w:t>500x500 – matrica sugeneruojama</w:t>
      </w:r>
    </w:p>
    <w:p w:rsidR="00C639A8" w:rsidRDefault="00C639A8" w:rsidP="00C639A8">
      <w:r>
        <w:t>800x800 – matrica nesugeneruojama</w:t>
      </w:r>
    </w:p>
    <w:p w:rsidR="00C639A8" w:rsidRDefault="00C639A8" w:rsidP="00C639A8">
      <w:pPr>
        <w:ind w:firstLine="0"/>
      </w:pPr>
      <w:r>
        <w:t>OpenMP:</w:t>
      </w:r>
    </w:p>
    <w:p w:rsidR="00C639A8" w:rsidRDefault="00C639A8" w:rsidP="00C639A8">
      <w:pPr>
        <w:ind w:firstLine="0"/>
      </w:pPr>
      <w:r>
        <w:tab/>
      </w:r>
    </w:p>
    <w:p w:rsidR="00C639A8" w:rsidRDefault="00C639A8" w:rsidP="00C639A8">
      <w:pPr>
        <w:pStyle w:val="Heading2"/>
      </w:pPr>
      <w:r>
        <w:t>Vykdymo laikas. Iki 100 iteracijų</w:t>
      </w:r>
      <w:bookmarkStart w:id="0" w:name="_GoBack"/>
      <w:bookmarkEnd w:id="0"/>
    </w:p>
    <w:tbl>
      <w:tblPr>
        <w:tblStyle w:val="MLAresearchpapertable"/>
        <w:tblW w:w="9810" w:type="dxa"/>
        <w:tblInd w:w="-275" w:type="dxa"/>
        <w:tblBorders>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1558"/>
        <w:gridCol w:w="1558"/>
        <w:gridCol w:w="1558"/>
        <w:gridCol w:w="1558"/>
        <w:gridCol w:w="1743"/>
      </w:tblGrid>
      <w:tr w:rsidR="00C639A8" w:rsidTr="00C639A8">
        <w:trPr>
          <w:cnfStyle w:val="100000000000" w:firstRow="1" w:lastRow="0" w:firstColumn="0" w:lastColumn="0" w:oddVBand="0" w:evenVBand="0" w:oddHBand="0" w:evenHBand="0" w:firstRowFirstColumn="0" w:firstRowLastColumn="0" w:lastRowFirstColumn="0" w:lastRowLastColumn="0"/>
        </w:trPr>
        <w:tc>
          <w:tcPr>
            <w:tcW w:w="1835" w:type="dxa"/>
            <w:tcBorders>
              <w:left w:val="single" w:sz="4" w:space="0" w:color="auto"/>
              <w:right w:val="single" w:sz="4" w:space="0" w:color="auto"/>
            </w:tcBorders>
          </w:tcPr>
          <w:p w:rsidR="00C639A8" w:rsidRDefault="00C639A8" w:rsidP="00C639A8">
            <w:pPr>
              <w:rPr>
                <w:lang w:val="lt-LT"/>
              </w:rPr>
            </w:pPr>
            <w:r>
              <w:rPr>
                <w:lang w:val="lt-LT"/>
              </w:rPr>
              <w:t>Matricos dydis</w:t>
            </w:r>
          </w:p>
        </w:tc>
        <w:tc>
          <w:tcPr>
            <w:tcW w:w="1558" w:type="dxa"/>
            <w:tcBorders>
              <w:left w:val="single" w:sz="4" w:space="0" w:color="auto"/>
              <w:right w:val="single" w:sz="4" w:space="0" w:color="auto"/>
            </w:tcBorders>
          </w:tcPr>
          <w:p w:rsidR="00C639A8" w:rsidRDefault="00C639A8" w:rsidP="00C639A8">
            <w:pPr>
              <w:rPr>
                <w:lang w:val="lt-LT"/>
              </w:rPr>
            </w:pPr>
            <w:r>
              <w:rPr>
                <w:lang w:val="lt-LT"/>
              </w:rPr>
              <w:t>Nuoseklus</w:t>
            </w:r>
          </w:p>
        </w:tc>
        <w:tc>
          <w:tcPr>
            <w:tcW w:w="1558" w:type="dxa"/>
            <w:tcBorders>
              <w:left w:val="single" w:sz="4" w:space="0" w:color="auto"/>
              <w:right w:val="single" w:sz="4" w:space="0" w:color="auto"/>
            </w:tcBorders>
          </w:tcPr>
          <w:p w:rsidR="00C639A8" w:rsidRDefault="00C639A8" w:rsidP="00C639A8">
            <w:pPr>
              <w:rPr>
                <w:lang w:val="lt-LT"/>
              </w:rPr>
            </w:pPr>
            <w:r>
              <w:rPr>
                <w:lang w:val="lt-LT"/>
              </w:rPr>
              <w:t>CUDA 1it.</w:t>
            </w:r>
          </w:p>
        </w:tc>
        <w:tc>
          <w:tcPr>
            <w:tcW w:w="1558" w:type="dxa"/>
            <w:tcBorders>
              <w:left w:val="single" w:sz="4" w:space="0" w:color="auto"/>
              <w:right w:val="single" w:sz="4" w:space="0" w:color="auto"/>
            </w:tcBorders>
          </w:tcPr>
          <w:p w:rsidR="00C639A8" w:rsidRDefault="00C639A8" w:rsidP="00C639A8">
            <w:pPr>
              <w:rPr>
                <w:lang w:val="lt-LT"/>
              </w:rPr>
            </w:pPr>
            <w:r>
              <w:rPr>
                <w:lang w:val="lt-LT"/>
              </w:rPr>
              <w:t>CUDA 100it.</w:t>
            </w:r>
          </w:p>
        </w:tc>
        <w:tc>
          <w:tcPr>
            <w:tcW w:w="1558" w:type="dxa"/>
            <w:tcBorders>
              <w:left w:val="single" w:sz="4" w:space="0" w:color="auto"/>
              <w:right w:val="single" w:sz="4" w:space="0" w:color="auto"/>
            </w:tcBorders>
          </w:tcPr>
          <w:p w:rsidR="00C639A8" w:rsidRDefault="00C639A8" w:rsidP="00C639A8">
            <w:pPr>
              <w:rPr>
                <w:lang w:val="lt-LT"/>
              </w:rPr>
            </w:pPr>
            <w:r>
              <w:rPr>
                <w:lang w:val="lt-LT"/>
              </w:rPr>
              <w:t>OpenMP 1it.</w:t>
            </w:r>
          </w:p>
        </w:tc>
        <w:tc>
          <w:tcPr>
            <w:tcW w:w="1743" w:type="dxa"/>
            <w:tcBorders>
              <w:left w:val="single" w:sz="4" w:space="0" w:color="auto"/>
              <w:right w:val="single" w:sz="4" w:space="0" w:color="auto"/>
            </w:tcBorders>
          </w:tcPr>
          <w:p w:rsidR="00C639A8" w:rsidRDefault="00C639A8" w:rsidP="00C639A8">
            <w:pPr>
              <w:rPr>
                <w:lang w:val="lt-LT"/>
              </w:rPr>
            </w:pPr>
            <w:r>
              <w:rPr>
                <w:lang w:val="lt-LT"/>
              </w:rPr>
              <w:t>OpenMP 100it.</w:t>
            </w:r>
          </w:p>
        </w:tc>
      </w:tr>
      <w:tr w:rsidR="00C639A8" w:rsidTr="00C639A8">
        <w:tc>
          <w:tcPr>
            <w:tcW w:w="1835" w:type="dxa"/>
          </w:tcPr>
          <w:p w:rsidR="00C639A8" w:rsidRDefault="00C639A8" w:rsidP="00C639A8">
            <w:pPr>
              <w:rPr>
                <w:lang w:val="lt-LT"/>
              </w:rPr>
            </w:pPr>
            <w:r>
              <w:rPr>
                <w:lang w:val="lt-LT"/>
              </w:rPr>
              <w:t>50x50</w:t>
            </w:r>
          </w:p>
        </w:tc>
        <w:tc>
          <w:tcPr>
            <w:tcW w:w="1558" w:type="dxa"/>
          </w:tcPr>
          <w:p w:rsidR="00C639A8" w:rsidRDefault="00C639A8" w:rsidP="00C639A8">
            <w:pPr>
              <w:rPr>
                <w:lang w:val="lt-LT"/>
              </w:rPr>
            </w:pPr>
            <w:r>
              <w:rPr>
                <w:lang w:val="lt-LT"/>
              </w:rPr>
              <w:t>0,771s</w:t>
            </w:r>
          </w:p>
        </w:tc>
        <w:tc>
          <w:tcPr>
            <w:tcW w:w="1558" w:type="dxa"/>
          </w:tcPr>
          <w:p w:rsidR="00C639A8" w:rsidRDefault="00C639A8" w:rsidP="00C639A8">
            <w:pPr>
              <w:rPr>
                <w:lang w:val="lt-LT"/>
              </w:rPr>
            </w:pPr>
            <w:r>
              <w:rPr>
                <w:lang w:val="lt-LT"/>
              </w:rPr>
              <w:t>7,397s</w:t>
            </w:r>
          </w:p>
        </w:tc>
        <w:tc>
          <w:tcPr>
            <w:tcW w:w="1558" w:type="dxa"/>
          </w:tcPr>
          <w:p w:rsidR="00C639A8" w:rsidRDefault="00C639A8" w:rsidP="00C639A8">
            <w:pPr>
              <w:rPr>
                <w:lang w:val="lt-LT"/>
              </w:rPr>
            </w:pPr>
            <w:r>
              <w:rPr>
                <w:lang w:val="lt-LT"/>
              </w:rPr>
              <w:t>0,142s</w:t>
            </w:r>
          </w:p>
        </w:tc>
        <w:tc>
          <w:tcPr>
            <w:tcW w:w="1558" w:type="dxa"/>
          </w:tcPr>
          <w:p w:rsidR="00C639A8" w:rsidRDefault="00C639A8" w:rsidP="00C639A8">
            <w:pPr>
              <w:rPr>
                <w:lang w:val="lt-LT"/>
              </w:rPr>
            </w:pPr>
          </w:p>
        </w:tc>
        <w:tc>
          <w:tcPr>
            <w:tcW w:w="1743" w:type="dxa"/>
          </w:tcPr>
          <w:p w:rsidR="00C639A8" w:rsidRDefault="00C639A8" w:rsidP="00C639A8">
            <w:pPr>
              <w:rPr>
                <w:lang w:val="lt-LT"/>
              </w:rPr>
            </w:pPr>
          </w:p>
        </w:tc>
      </w:tr>
      <w:tr w:rsidR="00C639A8" w:rsidTr="00C639A8">
        <w:tc>
          <w:tcPr>
            <w:tcW w:w="1835" w:type="dxa"/>
          </w:tcPr>
          <w:p w:rsidR="00C639A8" w:rsidRDefault="00C639A8" w:rsidP="00C639A8">
            <w:pPr>
              <w:rPr>
                <w:lang w:val="lt-LT"/>
              </w:rPr>
            </w:pPr>
            <w:r>
              <w:rPr>
                <w:lang w:val="lt-LT"/>
              </w:rPr>
              <w:t>100x100</w:t>
            </w:r>
          </w:p>
        </w:tc>
        <w:tc>
          <w:tcPr>
            <w:tcW w:w="1558" w:type="dxa"/>
          </w:tcPr>
          <w:p w:rsidR="00C639A8" w:rsidRDefault="00C639A8" w:rsidP="00C639A8">
            <w:pPr>
              <w:rPr>
                <w:lang w:val="lt-LT"/>
              </w:rPr>
            </w:pPr>
            <w:r>
              <w:rPr>
                <w:lang w:val="lt-LT"/>
              </w:rPr>
              <w:t>1,553s</w:t>
            </w:r>
          </w:p>
        </w:tc>
        <w:tc>
          <w:tcPr>
            <w:tcW w:w="1558" w:type="dxa"/>
          </w:tcPr>
          <w:p w:rsidR="00C639A8" w:rsidRDefault="00C639A8" w:rsidP="00C639A8">
            <w:pPr>
              <w:rPr>
                <w:lang w:val="lt-LT"/>
              </w:rPr>
            </w:pPr>
            <w:r>
              <w:rPr>
                <w:lang w:val="lt-LT"/>
              </w:rPr>
              <w:t>9,246s</w:t>
            </w:r>
          </w:p>
        </w:tc>
        <w:tc>
          <w:tcPr>
            <w:tcW w:w="1558" w:type="dxa"/>
          </w:tcPr>
          <w:p w:rsidR="00C639A8" w:rsidRDefault="00C639A8" w:rsidP="00C639A8">
            <w:pPr>
              <w:rPr>
                <w:lang w:val="lt-LT"/>
              </w:rPr>
            </w:pPr>
            <w:r>
              <w:rPr>
                <w:lang w:val="lt-LT"/>
              </w:rPr>
              <w:t>0,174s</w:t>
            </w:r>
          </w:p>
        </w:tc>
        <w:tc>
          <w:tcPr>
            <w:tcW w:w="1558" w:type="dxa"/>
          </w:tcPr>
          <w:p w:rsidR="00C639A8" w:rsidRDefault="00C639A8" w:rsidP="00C639A8">
            <w:pPr>
              <w:rPr>
                <w:lang w:val="lt-LT"/>
              </w:rPr>
            </w:pPr>
          </w:p>
        </w:tc>
        <w:tc>
          <w:tcPr>
            <w:tcW w:w="1743" w:type="dxa"/>
          </w:tcPr>
          <w:p w:rsidR="00C639A8" w:rsidRDefault="00C639A8" w:rsidP="00C639A8">
            <w:pPr>
              <w:rPr>
                <w:lang w:val="lt-LT"/>
              </w:rPr>
            </w:pPr>
          </w:p>
        </w:tc>
      </w:tr>
      <w:tr w:rsidR="00C639A8" w:rsidTr="00C639A8">
        <w:tc>
          <w:tcPr>
            <w:tcW w:w="1835" w:type="dxa"/>
          </w:tcPr>
          <w:p w:rsidR="00C639A8" w:rsidRDefault="00C639A8" w:rsidP="00C639A8">
            <w:pPr>
              <w:rPr>
                <w:lang w:val="lt-LT"/>
              </w:rPr>
            </w:pPr>
            <w:r>
              <w:rPr>
                <w:lang w:val="lt-LT"/>
              </w:rPr>
              <w:t>200x200</w:t>
            </w:r>
          </w:p>
        </w:tc>
        <w:tc>
          <w:tcPr>
            <w:tcW w:w="1558" w:type="dxa"/>
          </w:tcPr>
          <w:p w:rsidR="00C639A8" w:rsidRDefault="00C639A8" w:rsidP="00C639A8">
            <w:pPr>
              <w:rPr>
                <w:lang w:val="lt-LT"/>
              </w:rPr>
            </w:pPr>
            <w:r>
              <w:rPr>
                <w:lang w:val="lt-LT"/>
              </w:rPr>
              <w:t>4,221s</w:t>
            </w:r>
          </w:p>
        </w:tc>
        <w:tc>
          <w:tcPr>
            <w:tcW w:w="1558" w:type="dxa"/>
          </w:tcPr>
          <w:p w:rsidR="00C639A8" w:rsidRDefault="00C639A8" w:rsidP="00C639A8">
            <w:pPr>
              <w:rPr>
                <w:lang w:val="lt-LT"/>
              </w:rPr>
            </w:pPr>
            <w:r>
              <w:rPr>
                <w:lang w:val="lt-LT"/>
              </w:rPr>
              <w:t>11,527s</w:t>
            </w:r>
          </w:p>
        </w:tc>
        <w:tc>
          <w:tcPr>
            <w:tcW w:w="1558" w:type="dxa"/>
          </w:tcPr>
          <w:p w:rsidR="00C639A8" w:rsidRDefault="00C639A8" w:rsidP="00C639A8">
            <w:pPr>
              <w:rPr>
                <w:lang w:val="lt-LT"/>
              </w:rPr>
            </w:pPr>
            <w:r>
              <w:rPr>
                <w:lang w:val="lt-LT"/>
              </w:rPr>
              <w:t>0,232s</w:t>
            </w:r>
          </w:p>
        </w:tc>
        <w:tc>
          <w:tcPr>
            <w:tcW w:w="1558" w:type="dxa"/>
          </w:tcPr>
          <w:p w:rsidR="00C639A8" w:rsidRDefault="00C639A8" w:rsidP="00C639A8">
            <w:pPr>
              <w:rPr>
                <w:lang w:val="lt-LT"/>
              </w:rPr>
            </w:pPr>
          </w:p>
        </w:tc>
        <w:tc>
          <w:tcPr>
            <w:tcW w:w="1743" w:type="dxa"/>
          </w:tcPr>
          <w:p w:rsidR="00C639A8" w:rsidRDefault="00C639A8" w:rsidP="00C639A8">
            <w:pPr>
              <w:rPr>
                <w:lang w:val="lt-LT"/>
              </w:rPr>
            </w:pPr>
          </w:p>
        </w:tc>
      </w:tr>
      <w:tr w:rsidR="00C639A8" w:rsidTr="00C639A8">
        <w:tc>
          <w:tcPr>
            <w:tcW w:w="1835" w:type="dxa"/>
          </w:tcPr>
          <w:p w:rsidR="00C639A8" w:rsidRDefault="00C639A8" w:rsidP="00C639A8">
            <w:pPr>
              <w:rPr>
                <w:lang w:val="lt-LT"/>
              </w:rPr>
            </w:pPr>
            <w:r>
              <w:rPr>
                <w:lang w:val="lt-LT"/>
              </w:rPr>
              <w:t>300x300</w:t>
            </w:r>
          </w:p>
        </w:tc>
        <w:tc>
          <w:tcPr>
            <w:tcW w:w="1558" w:type="dxa"/>
          </w:tcPr>
          <w:p w:rsidR="00C639A8" w:rsidRDefault="00C639A8" w:rsidP="00C639A8">
            <w:pPr>
              <w:rPr>
                <w:lang w:val="lt-LT"/>
              </w:rPr>
            </w:pPr>
            <w:r>
              <w:rPr>
                <w:lang w:val="lt-LT"/>
              </w:rPr>
              <w:t>9,102s</w:t>
            </w:r>
          </w:p>
        </w:tc>
        <w:tc>
          <w:tcPr>
            <w:tcW w:w="1558" w:type="dxa"/>
          </w:tcPr>
          <w:p w:rsidR="00C639A8" w:rsidRDefault="00C639A8" w:rsidP="00C639A8">
            <w:pPr>
              <w:rPr>
                <w:lang w:val="lt-LT"/>
              </w:rPr>
            </w:pPr>
            <w:r>
              <w:rPr>
                <w:lang w:val="lt-LT"/>
              </w:rPr>
              <w:t>16,141s</w:t>
            </w:r>
          </w:p>
        </w:tc>
        <w:tc>
          <w:tcPr>
            <w:tcW w:w="1558" w:type="dxa"/>
          </w:tcPr>
          <w:p w:rsidR="00C639A8" w:rsidRDefault="00C639A8" w:rsidP="00C639A8">
            <w:pPr>
              <w:rPr>
                <w:lang w:val="lt-LT"/>
              </w:rPr>
            </w:pPr>
            <w:r>
              <w:rPr>
                <w:lang w:val="lt-LT"/>
              </w:rPr>
              <w:t>0,258s</w:t>
            </w:r>
          </w:p>
        </w:tc>
        <w:tc>
          <w:tcPr>
            <w:tcW w:w="1558" w:type="dxa"/>
          </w:tcPr>
          <w:p w:rsidR="00C639A8" w:rsidRDefault="00C639A8" w:rsidP="00C639A8">
            <w:pPr>
              <w:rPr>
                <w:lang w:val="lt-LT"/>
              </w:rPr>
            </w:pPr>
          </w:p>
        </w:tc>
        <w:tc>
          <w:tcPr>
            <w:tcW w:w="1743" w:type="dxa"/>
          </w:tcPr>
          <w:p w:rsidR="00C639A8" w:rsidRDefault="00C639A8" w:rsidP="00C639A8">
            <w:pPr>
              <w:rPr>
                <w:lang w:val="lt-LT"/>
              </w:rPr>
            </w:pPr>
          </w:p>
        </w:tc>
      </w:tr>
      <w:tr w:rsidR="00C639A8" w:rsidTr="00C639A8">
        <w:tc>
          <w:tcPr>
            <w:tcW w:w="1835" w:type="dxa"/>
          </w:tcPr>
          <w:p w:rsidR="00C639A8" w:rsidRDefault="00C639A8" w:rsidP="00C639A8">
            <w:pPr>
              <w:rPr>
                <w:lang w:val="lt-LT"/>
              </w:rPr>
            </w:pPr>
            <w:r>
              <w:rPr>
                <w:lang w:val="lt-LT"/>
              </w:rPr>
              <w:t>500x500</w:t>
            </w:r>
          </w:p>
        </w:tc>
        <w:tc>
          <w:tcPr>
            <w:tcW w:w="1558" w:type="dxa"/>
          </w:tcPr>
          <w:p w:rsidR="00C639A8" w:rsidRDefault="00C639A8" w:rsidP="00C639A8">
            <w:pPr>
              <w:rPr>
                <w:lang w:val="lt-LT"/>
              </w:rPr>
            </w:pPr>
            <w:r>
              <w:rPr>
                <w:lang w:val="lt-LT"/>
              </w:rPr>
              <w:t>23,86s</w:t>
            </w:r>
          </w:p>
        </w:tc>
        <w:tc>
          <w:tcPr>
            <w:tcW w:w="1558" w:type="dxa"/>
          </w:tcPr>
          <w:p w:rsidR="00C639A8" w:rsidRDefault="00C639A8" w:rsidP="00C639A8">
            <w:pPr>
              <w:rPr>
                <w:lang w:val="lt-LT"/>
              </w:rPr>
            </w:pPr>
            <w:r>
              <w:rPr>
                <w:lang w:val="lt-LT"/>
              </w:rPr>
              <w:t>31,119s</w:t>
            </w:r>
          </w:p>
        </w:tc>
        <w:tc>
          <w:tcPr>
            <w:tcW w:w="1558" w:type="dxa"/>
          </w:tcPr>
          <w:p w:rsidR="00C639A8" w:rsidRDefault="00C639A8" w:rsidP="00C639A8">
            <w:pPr>
              <w:rPr>
                <w:lang w:val="lt-LT"/>
              </w:rPr>
            </w:pPr>
            <w:r>
              <w:rPr>
                <w:lang w:val="lt-LT"/>
              </w:rPr>
              <w:t>0,479s</w:t>
            </w:r>
          </w:p>
        </w:tc>
        <w:tc>
          <w:tcPr>
            <w:tcW w:w="1558" w:type="dxa"/>
          </w:tcPr>
          <w:p w:rsidR="00C639A8" w:rsidRDefault="00C639A8" w:rsidP="00C639A8">
            <w:pPr>
              <w:rPr>
                <w:lang w:val="lt-LT"/>
              </w:rPr>
            </w:pPr>
          </w:p>
        </w:tc>
        <w:tc>
          <w:tcPr>
            <w:tcW w:w="1743" w:type="dxa"/>
          </w:tcPr>
          <w:p w:rsidR="00C639A8" w:rsidRDefault="00C639A8" w:rsidP="00C639A8">
            <w:pPr>
              <w:rPr>
                <w:lang w:val="lt-LT"/>
              </w:rPr>
            </w:pPr>
          </w:p>
        </w:tc>
      </w:tr>
    </w:tbl>
    <w:p w:rsidR="00C639A8" w:rsidRPr="00C639A8" w:rsidRDefault="00C639A8" w:rsidP="00C639A8">
      <w:pPr>
        <w:rPr>
          <w:lang w:val="lt-LT"/>
        </w:rPr>
      </w:pPr>
    </w:p>
    <w:sectPr w:rsidR="00C639A8" w:rsidRPr="00C639A8">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8D0" w:rsidRDefault="00CC28D0">
      <w:pPr>
        <w:spacing w:line="240" w:lineRule="auto"/>
      </w:pPr>
      <w:r>
        <w:separator/>
      </w:r>
    </w:p>
  </w:endnote>
  <w:endnote w:type="continuationSeparator" w:id="0">
    <w:p w:rsidR="00CC28D0" w:rsidRDefault="00CC28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BA"/>
    <w:family w:val="swiss"/>
    <w:pitch w:val="variable"/>
    <w:sig w:usb0="E4002EFF" w:usb1="C000E47F" w:usb2="00000009" w:usb3="00000000" w:csb0="000001FF" w:csb1="00000000"/>
  </w:font>
  <w:font w:name="Consolas">
    <w:panose1 w:val="020B0609020204030204"/>
    <w:charset w:val="BA"/>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8D0" w:rsidRDefault="00CC28D0">
      <w:pPr>
        <w:spacing w:line="240" w:lineRule="auto"/>
      </w:pPr>
      <w:r>
        <w:separator/>
      </w:r>
    </w:p>
  </w:footnote>
  <w:footnote w:type="continuationSeparator" w:id="0">
    <w:p w:rsidR="00CC28D0" w:rsidRDefault="00CC28D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F24" w:rsidRPr="00540386" w:rsidRDefault="00540386">
    <w:pPr>
      <w:pStyle w:val="Header"/>
      <w:rPr>
        <w:lang w:val="lt-LT"/>
      </w:rPr>
    </w:pPr>
    <w:r>
      <w:rPr>
        <w:lang w:val="lt-LT"/>
      </w:rPr>
      <w:t>Tautvydas Petkus LD_ND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9B2369"/>
    <w:multiLevelType w:val="hybridMultilevel"/>
    <w:tmpl w:val="BAFCF26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39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86"/>
    <w:rsid w:val="000A3D40"/>
    <w:rsid w:val="00230E29"/>
    <w:rsid w:val="0032486A"/>
    <w:rsid w:val="00333436"/>
    <w:rsid w:val="00370CBE"/>
    <w:rsid w:val="004B5F24"/>
    <w:rsid w:val="00540386"/>
    <w:rsid w:val="008D53BB"/>
    <w:rsid w:val="00A750B0"/>
    <w:rsid w:val="00C639A8"/>
    <w:rsid w:val="00CC0ECD"/>
    <w:rsid w:val="00CC28D0"/>
    <w:rsid w:val="00D34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E95D45-FA61-4D81-BF63-6AE0BCD2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paragraph" w:customStyle="1" w:styleId="LongQuote">
    <w:name w:val="Long Quote"/>
    <w:basedOn w:val="Quote"/>
    <w:uiPriority w:val="6"/>
    <w:qFormat/>
    <w:pPr>
      <w:ind w:firstLine="360"/>
    </w:p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A75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14302167">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ku_000\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99D4ED23DE481493FFB053DDFC8DF0"/>
        <w:category>
          <w:name w:val="General"/>
          <w:gallery w:val="placeholder"/>
        </w:category>
        <w:types>
          <w:type w:val="bbPlcHdr"/>
        </w:types>
        <w:behaviors>
          <w:behavior w:val="content"/>
        </w:behaviors>
        <w:guid w:val="{FFAD2C86-68F5-475B-968F-849FBB56A191}"/>
      </w:docPartPr>
      <w:docPartBody>
        <w:p w:rsidR="001F5C98" w:rsidRDefault="006040E8">
          <w:pPr>
            <w:pStyle w:val="6E99D4ED23DE481493FFB053DDFC8DF0"/>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BA"/>
    <w:family w:val="swiss"/>
    <w:pitch w:val="variable"/>
    <w:sig w:usb0="E4002EFF" w:usb1="C000E47F" w:usb2="00000009" w:usb3="00000000" w:csb0="000001FF" w:csb1="00000000"/>
  </w:font>
  <w:font w:name="Consolas">
    <w:panose1 w:val="020B0609020204030204"/>
    <w:charset w:val="BA"/>
    <w:family w:val="modern"/>
    <w:pitch w:val="fixed"/>
    <w:sig w:usb0="E10002FF" w:usb1="4000FCFF" w:usb2="00000009" w:usb3="00000000" w:csb0="0000019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0E8"/>
    <w:rsid w:val="001F5C98"/>
    <w:rsid w:val="006040E8"/>
    <w:rsid w:val="007E33E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BD767C610948719E0A387CB8B8BB65">
    <w:name w:val="25BD767C610948719E0A387CB8B8BB65"/>
  </w:style>
  <w:style w:type="paragraph" w:customStyle="1" w:styleId="05FB2C7F7CC144D2985670501CD33FA9">
    <w:name w:val="05FB2C7F7CC144D2985670501CD33FA9"/>
  </w:style>
  <w:style w:type="paragraph" w:customStyle="1" w:styleId="B3C0E1189D1F43F0AA3321D796A78C7A">
    <w:name w:val="B3C0E1189D1F43F0AA3321D796A78C7A"/>
  </w:style>
  <w:style w:type="paragraph" w:customStyle="1" w:styleId="6E99D4ED23DE481493FFB053DDFC8DF0">
    <w:name w:val="6E99D4ED23DE481493FFB053DDFC8DF0"/>
  </w:style>
  <w:style w:type="paragraph" w:customStyle="1" w:styleId="75BAAAB69108476D9AB663AAA8F64686">
    <w:name w:val="75BAAAB69108476D9AB663AAA8F64686"/>
  </w:style>
  <w:style w:type="paragraph" w:customStyle="1" w:styleId="2CEB445E59824C92A753E8F280BB4004">
    <w:name w:val="2CEB445E59824C92A753E8F280BB4004"/>
  </w:style>
  <w:style w:type="character" w:styleId="Emphasis">
    <w:name w:val="Emphasis"/>
    <w:basedOn w:val="DefaultParagraphFont"/>
    <w:uiPriority w:val="2"/>
    <w:qFormat/>
    <w:rPr>
      <w:i/>
      <w:iCs/>
    </w:rPr>
  </w:style>
  <w:style w:type="paragraph" w:customStyle="1" w:styleId="0759D84BF760476CA539F4E67B93A9A3">
    <w:name w:val="0759D84BF760476CA539F4E67B93A9A3"/>
  </w:style>
  <w:style w:type="paragraph" w:customStyle="1" w:styleId="001C16FD17464259A94FB6F5CEC7A2C6">
    <w:name w:val="001C16FD17464259A94FB6F5CEC7A2C6"/>
  </w:style>
  <w:style w:type="paragraph" w:customStyle="1" w:styleId="0E6061D4BD544787A27B294BB03215D0">
    <w:name w:val="0E6061D4BD544787A27B294BB03215D0"/>
  </w:style>
  <w:style w:type="paragraph" w:customStyle="1" w:styleId="1E4E3917C23F4A47B483C53CAC881A0B">
    <w:name w:val="1E4E3917C23F4A47B483C53CAC881A0B"/>
  </w:style>
  <w:style w:type="paragraph" w:customStyle="1" w:styleId="D279289656F446DCA1A6CCAFCDCA7B7F">
    <w:name w:val="D279289656F446DCA1A6CCAFCDCA7B7F"/>
  </w:style>
  <w:style w:type="paragraph" w:customStyle="1" w:styleId="9019C9DC71EC471D898A5BFCF6853C99">
    <w:name w:val="9019C9DC71EC471D898A5BFCF6853C99"/>
  </w:style>
  <w:style w:type="paragraph" w:customStyle="1" w:styleId="7EB0B809EA934B75A11282A91016645F">
    <w:name w:val="7EB0B809EA934B75A11282A91016645F"/>
  </w:style>
  <w:style w:type="paragraph" w:customStyle="1" w:styleId="23209CE524CB4441B918E1B5A1B74B65">
    <w:name w:val="23209CE524CB4441B918E1B5A1B74B65"/>
  </w:style>
  <w:style w:type="paragraph" w:customStyle="1" w:styleId="356CC780922E478DB818836E6E67C5B9">
    <w:name w:val="356CC780922E478DB818836E6E67C5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MLASeventhEditionOfficeOnline.xsl" StyleName="MLA" Version="7">
  <b:Source>
    <b:Tag>Last</b:Tag>
    <b:SourceType>Book</b:SourceType>
    <b:Guid>{14D5D180-EDD8-4723-991A-C0427AA4D973}</b:Guid>
    <b:Title>Title of the Book Being Referenced</b:Title>
    <b:Year>Year</b:Year>
    <b:City>City Name</b:City>
    <b:Publisher>Name of Publisher</b:Publisher>
    <b:Author>
      <b:Author>
        <b:NameList>
          <b:Person>
            <b:Last>AuthorLastName</b:Last>
            <b:First>FirstName</b:First>
          </b:Person>
        </b:NameList>
      </b:Author>
    </b:Author>
    <b:Medium>Type of Medium (e.g. Print)</b:Medium>
    <b:RefOrder>1</b:RefOrder>
  </b:Source>
  <b:Source>
    <b:Tag>Article</b:Tag>
    <b:SourceType>JournalArticle</b:SourceType>
    <b:Guid>{F6CDC397-0C63-48E0-9859-E5BA7E7ED6A3}</b:Guid>
    <b:Title>Article Title</b:Title>
    <b:Year>Year</b:Year>
    <b:JournalName>Journal Title</b:JournalName>
    <b:Pages>Pages From - To</b:Pages>
    <b:Author>
      <b:Author>
        <b:NameList>
          <b:Person>
            <b:Last>LastName</b:Last>
            <b:First>First,</b:First>
            <b:Middle>Middle</b:Middle>
          </b:Person>
        </b:NameList>
      </b:Author>
    </b:Author>
    <b:Medium>Print</b:Medium>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321E27-219A-4AAD-A1CA-1A2A0CCEDBDE}">
  <ds:schemaRefs>
    <ds:schemaRef ds:uri="http://schemas.microsoft.com/sharepoint/v3/contenttype/forms"/>
  </ds:schemaRefs>
</ds:datastoreItem>
</file>

<file path=customXml/itemProps3.xml><?xml version="1.0" encoding="utf-8"?>
<ds:datastoreItem xmlns:ds="http://schemas.openxmlformats.org/officeDocument/2006/customXml" ds:itemID="{F1939C7F-6F9C-4642-BE3B-6B2DB4A77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1711</TotalTime>
  <Pages>16</Pages>
  <Words>12082</Words>
  <Characters>6888</Characters>
  <Application>Microsoft Office Word</Application>
  <DocSecurity>0</DocSecurity>
  <Lines>57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petkus09@gmail.com</dc:creator>
  <cp:keywords/>
  <dc:description/>
  <cp:lastModifiedBy>petkus09@gmail.com</cp:lastModifiedBy>
  <cp:revision>3</cp:revision>
  <dcterms:created xsi:type="dcterms:W3CDTF">2013-12-14T13:31:00Z</dcterms:created>
  <dcterms:modified xsi:type="dcterms:W3CDTF">2013-12-15T18:51:00Z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ies>
</file>